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5D1" w:rsidRPr="00912E72" w:rsidRDefault="00C25131" w:rsidP="002215D1">
      <w:pPr>
        <w:pStyle w:val="LairdTitleProductName"/>
        <w:rPr>
          <w:color w:val="auto"/>
        </w:rPr>
      </w:pPr>
      <w:r>
        <w:rPr>
          <w:rStyle w:val="Heading1Char"/>
          <w:color w:val="auto"/>
          <w:sz w:val="40"/>
          <w:szCs w:val="40"/>
        </w:rPr>
        <w:t>Analog to Digital Converter</w:t>
      </w:r>
    </w:p>
    <w:p w:rsidR="00D9077A" w:rsidRPr="00912E72" w:rsidRDefault="00D9077A" w:rsidP="00B502D8">
      <w:pPr>
        <w:pStyle w:val="LairdNormal"/>
        <w:pBdr>
          <w:bottom w:val="single" w:sz="2" w:space="6" w:color="auto"/>
        </w:pBdr>
        <w:tabs>
          <w:tab w:val="right" w:pos="9900"/>
        </w:tabs>
        <w:spacing w:after="0"/>
        <w:rPr>
          <w:rFonts w:ascii="Arial" w:eastAsia="PMingLiU" w:hAnsi="Arial"/>
          <w:b/>
          <w:bCs/>
          <w:color w:val="000000"/>
          <w:sz w:val="22"/>
          <w:szCs w:val="22"/>
          <w:lang w:val="en-US"/>
        </w:rPr>
      </w:pPr>
      <w:r w:rsidRPr="00912E72">
        <w:rPr>
          <w:rStyle w:val="Heading2Char"/>
        </w:rPr>
        <w:t>Application Note</w:t>
      </w:r>
      <w:r w:rsidRPr="00912E72">
        <w:rPr>
          <w:rFonts w:ascii="Arial" w:eastAsia="PMingLiU" w:hAnsi="Arial"/>
          <w:b/>
          <w:bCs/>
          <w:color w:val="000000"/>
          <w:sz w:val="22"/>
          <w:szCs w:val="22"/>
          <w:lang w:val="en-US"/>
        </w:rPr>
        <w:t xml:space="preserve"> </w:t>
      </w:r>
      <w:r w:rsidRPr="00912E72">
        <w:rPr>
          <w:rFonts w:ascii="Arial" w:eastAsia="PMingLiU" w:hAnsi="Arial"/>
          <w:b/>
          <w:bCs/>
          <w:color w:val="000000"/>
          <w:sz w:val="22"/>
          <w:szCs w:val="22"/>
          <w:lang w:val="en-US"/>
        </w:rPr>
        <w:tab/>
      </w:r>
    </w:p>
    <w:p w:rsidR="00912E72" w:rsidRDefault="00912E72" w:rsidP="00124039">
      <w:pPr>
        <w:pStyle w:val="Heading1"/>
        <w:spacing w:before="240"/>
      </w:pPr>
      <w:r>
        <w:t>Introductio</w:t>
      </w:r>
      <w:bookmarkStart w:id="0" w:name="_GoBack"/>
      <w:bookmarkEnd w:id="0"/>
      <w:r>
        <w:t>n</w:t>
      </w:r>
    </w:p>
    <w:p w:rsidR="00912E72" w:rsidRDefault="00912E72" w:rsidP="00106DF4">
      <w:pPr>
        <w:pStyle w:val="LairdNormal"/>
        <w:spacing w:after="60"/>
      </w:pPr>
      <w:r>
        <w:t xml:space="preserve">The </w:t>
      </w:r>
      <w:r w:rsidR="00714BF8">
        <w:t>goal</w:t>
      </w:r>
      <w:r>
        <w:t xml:space="preserve"> of this document include</w:t>
      </w:r>
      <w:r w:rsidR="00714BF8">
        <w:t>s</w:t>
      </w:r>
      <w:r>
        <w:t xml:space="preserve"> the following:</w:t>
      </w:r>
    </w:p>
    <w:p w:rsidR="00912E72" w:rsidRPr="00D734E6" w:rsidRDefault="00C25131" w:rsidP="00714BF8">
      <w:pPr>
        <w:pStyle w:val="LairdBullet1"/>
        <w:spacing w:after="120"/>
        <w:rPr>
          <w:highlight w:val="yellow"/>
        </w:rPr>
      </w:pPr>
      <w:r w:rsidRPr="00D734E6">
        <w:rPr>
          <w:highlight w:val="yellow"/>
        </w:rPr>
        <w:t>Add description</w:t>
      </w:r>
    </w:p>
    <w:p w:rsidR="00C25131" w:rsidRDefault="00C25131" w:rsidP="00C25131">
      <w:pPr>
        <w:pStyle w:val="Heading1"/>
      </w:pPr>
      <w:r>
        <w:rPr>
          <w:rStyle w:val="mw-headline"/>
        </w:rPr>
        <w:t>Hardware</w:t>
      </w:r>
    </w:p>
    <w:p w:rsidR="00C25131" w:rsidRDefault="00C25131" w:rsidP="00D734E6">
      <w:pPr>
        <w:pStyle w:val="LairdBullet1"/>
      </w:pPr>
      <w:r>
        <w:t xml:space="preserve">4-channel </w:t>
      </w:r>
      <w:r w:rsidR="00D734E6">
        <w:t>Analog-to-Digital Converter (</w:t>
      </w:r>
      <w:r>
        <w:t>ADC</w:t>
      </w:r>
      <w:r w:rsidR="00D734E6">
        <w:t>)</w:t>
      </w:r>
      <w:r>
        <w:t xml:space="preserve"> </w:t>
      </w:r>
    </w:p>
    <w:p w:rsidR="00C25131" w:rsidRDefault="00C25131" w:rsidP="00D734E6">
      <w:pPr>
        <w:pStyle w:val="LairdBullet1"/>
      </w:pPr>
      <w:r>
        <w:t>10-bit 312</w:t>
      </w:r>
      <w:r w:rsidR="00D734E6">
        <w:t xml:space="preserve"> </w:t>
      </w:r>
      <w:r>
        <w:t xml:space="preserve">K samples/sec. Successive Approximation Register ADC </w:t>
      </w:r>
    </w:p>
    <w:p w:rsidR="00C25131" w:rsidRDefault="00C25131" w:rsidP="00D734E6">
      <w:pPr>
        <w:pStyle w:val="LairdBullet1"/>
      </w:pPr>
      <w:r>
        <w:t xml:space="preserve">-2/+2 LSB </w:t>
      </w:r>
      <w:r w:rsidR="00602E28">
        <w:t xml:space="preserve">(Least Significant Bit) </w:t>
      </w:r>
      <w:r>
        <w:t xml:space="preserve">Integral Non Linearity, -1/+1 LSB Differential Non Linearity </w:t>
      </w:r>
    </w:p>
    <w:p w:rsidR="00C25131" w:rsidRDefault="00C25131" w:rsidP="00D734E6">
      <w:pPr>
        <w:pStyle w:val="LairdBullet1"/>
      </w:pPr>
      <w:r>
        <w:t xml:space="preserve">Individual enable and disable of each channel </w:t>
      </w:r>
    </w:p>
    <w:p w:rsidR="00C25131" w:rsidRDefault="00C25131" w:rsidP="00D734E6">
      <w:pPr>
        <w:pStyle w:val="LairdBullet1"/>
      </w:pPr>
      <w:r>
        <w:t xml:space="preserve">External voltage reference for better accuracy on low voltage inputs </w:t>
      </w:r>
    </w:p>
    <w:p w:rsidR="00D734E6" w:rsidRDefault="00C25131" w:rsidP="00D734E6">
      <w:pPr>
        <w:pStyle w:val="LairdBullet1"/>
        <w:spacing w:after="0"/>
      </w:pPr>
      <w:r>
        <w:t>Multiple trigger source</w:t>
      </w:r>
      <w:r w:rsidR="00D734E6">
        <w:t>s</w:t>
      </w:r>
    </w:p>
    <w:p w:rsidR="00D734E6" w:rsidRDefault="00D734E6" w:rsidP="00D734E6">
      <w:pPr>
        <w:pStyle w:val="LairdBullet2"/>
      </w:pPr>
      <w:r>
        <w:t xml:space="preserve">Hardware or software trigger </w:t>
      </w:r>
    </w:p>
    <w:p w:rsidR="00D734E6" w:rsidRDefault="00D734E6" w:rsidP="00D734E6">
      <w:pPr>
        <w:pStyle w:val="LairdBullet2"/>
      </w:pPr>
      <w:r>
        <w:t>External trigger pin</w:t>
      </w:r>
    </w:p>
    <w:p w:rsidR="00C25131" w:rsidRDefault="00D734E6" w:rsidP="00D734E6">
      <w:pPr>
        <w:pStyle w:val="LairdBullet2"/>
      </w:pPr>
      <w:r>
        <w:t>Timer C</w:t>
      </w:r>
      <w:r w:rsidR="00C25131">
        <w:t>ounter</w:t>
      </w:r>
      <w:r>
        <w:t xml:space="preserve"> – </w:t>
      </w:r>
      <w:r w:rsidR="00C25131">
        <w:t>0 to 2 outputs</w:t>
      </w:r>
      <w:r>
        <w:t>:</w:t>
      </w:r>
      <w:r w:rsidR="00C25131">
        <w:t xml:space="preserve"> TIOA0 to TIOA2 trigger </w:t>
      </w:r>
    </w:p>
    <w:p w:rsidR="00D734E6" w:rsidRDefault="00C25131" w:rsidP="00D734E6">
      <w:pPr>
        <w:pStyle w:val="LairdBullet1"/>
        <w:spacing w:after="0"/>
      </w:pPr>
      <w:r>
        <w:t xml:space="preserve">Sleep </w:t>
      </w:r>
      <w:r w:rsidR="00602E28">
        <w:t>m</w:t>
      </w:r>
      <w:r w:rsidR="00D734E6">
        <w:t>ode and conversion sequencer</w:t>
      </w:r>
    </w:p>
    <w:p w:rsidR="00C25131" w:rsidRDefault="00C25131" w:rsidP="00D734E6">
      <w:pPr>
        <w:pStyle w:val="LairdBullet2"/>
      </w:pPr>
      <w:r>
        <w:t xml:space="preserve">Automatic wakeup on trigger and back to sleep mode after conversions of all enabled channels </w:t>
      </w:r>
    </w:p>
    <w:p w:rsidR="00C25131" w:rsidRDefault="00C25131" w:rsidP="00D734E6">
      <w:pPr>
        <w:pStyle w:val="LairdBullet1"/>
      </w:pPr>
      <w:r>
        <w:t xml:space="preserve">Four analog inputs shared with digital signals </w:t>
      </w:r>
    </w:p>
    <w:p w:rsidR="00C25131" w:rsidRDefault="00C25131" w:rsidP="00D734E6">
      <w:pPr>
        <w:pStyle w:val="LairdNormal"/>
      </w:pPr>
      <w:r>
        <w:t xml:space="preserve">ADC3 is located on pin 9 of the WB45NBT connector. </w:t>
      </w:r>
    </w:p>
    <w:p w:rsidR="00C25131" w:rsidRDefault="00C25131" w:rsidP="00C25131">
      <w:pPr>
        <w:pStyle w:val="Heading1"/>
      </w:pPr>
      <w:r>
        <w:rPr>
          <w:rStyle w:val="mw-headline"/>
        </w:rPr>
        <w:t>Software</w:t>
      </w:r>
    </w:p>
    <w:p w:rsidR="00C25131" w:rsidRDefault="00C25131" w:rsidP="00662F97">
      <w:pPr>
        <w:pStyle w:val="LairdNormal"/>
      </w:pPr>
      <w:r>
        <w:t xml:space="preserve">The A/D Converter is accessed through the </w:t>
      </w:r>
      <w:r w:rsidRPr="002C58A7">
        <w:t>AT91 ADC driver</w:t>
      </w:r>
      <w:r>
        <w:t xml:space="preserve">. </w:t>
      </w:r>
      <w:r w:rsidR="002C58A7">
        <w:t>(</w:t>
      </w:r>
      <w:hyperlink r:id="rId9" w:history="1">
        <w:r w:rsidR="002C58A7" w:rsidRPr="00662F97">
          <w:rPr>
            <w:rStyle w:val="Hyperlink"/>
          </w:rPr>
          <w:t>http://www.at91.com/linux4sam/bin/view/Linux4SAM/IioAdcDriver</w:t>
        </w:r>
      </w:hyperlink>
      <w:r w:rsidR="002C58A7">
        <w:t>)</w:t>
      </w:r>
    </w:p>
    <w:p w:rsidR="00C25131" w:rsidRDefault="00C25131" w:rsidP="00C25131">
      <w:pPr>
        <w:pStyle w:val="Heading2"/>
      </w:pPr>
      <w:r>
        <w:rPr>
          <w:rStyle w:val="mw-headline"/>
        </w:rPr>
        <w:t>Accessing the ADC in Linux</w:t>
      </w:r>
    </w:p>
    <w:p w:rsidR="00C25131" w:rsidRDefault="00C25131" w:rsidP="002C58A7">
      <w:pPr>
        <w:pStyle w:val="LairdNormal"/>
      </w:pPr>
      <w:r>
        <w:t xml:space="preserve">If the driver is not included in the kernel, load it. </w:t>
      </w:r>
    </w:p>
    <w:tbl>
      <w:tblPr>
        <w:tblStyle w:val="TableGrid"/>
        <w:tblW w:w="9900" w:type="dxa"/>
        <w:tblInd w:w="108" w:type="dxa"/>
        <w:tblBorders>
          <w:top w:val="dashed" w:sz="4" w:space="0" w:color="A6A6A6" w:themeColor="background1" w:themeShade="A6"/>
          <w:left w:val="dashed" w:sz="4" w:space="0" w:color="A6A6A6" w:themeColor="background1" w:themeShade="A6"/>
          <w:bottom w:val="dashed" w:sz="4" w:space="0" w:color="A6A6A6" w:themeColor="background1" w:themeShade="A6"/>
          <w:right w:val="dashed" w:sz="4" w:space="0" w:color="A6A6A6" w:themeColor="background1" w:themeShade="A6"/>
          <w:insideH w:val="dashed" w:sz="4" w:space="0" w:color="A6A6A6" w:themeColor="background1" w:themeShade="A6"/>
          <w:insideV w:val="dashed" w:sz="4" w:space="0" w:color="A6A6A6" w:themeColor="background1" w:themeShade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900"/>
      </w:tblGrid>
      <w:tr w:rsidR="002C58A7" w:rsidRPr="002C58A7" w:rsidTr="002C58A7">
        <w:tc>
          <w:tcPr>
            <w:tcW w:w="9900" w:type="dxa"/>
            <w:shd w:val="clear" w:color="auto" w:fill="F2F2F2" w:themeFill="background1" w:themeFillShade="F2"/>
          </w:tcPr>
          <w:p w:rsidR="002C58A7" w:rsidRPr="002C58A7" w:rsidRDefault="002C58A7" w:rsidP="002C58A7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:rsidR="002C58A7" w:rsidRDefault="002C58A7" w:rsidP="002C58A7">
            <w:pPr>
              <w:rPr>
                <w:rFonts w:ascii="Courier New" w:hAnsi="Courier New" w:cs="Courier New"/>
              </w:rPr>
            </w:pPr>
            <w:r w:rsidRPr="002C58A7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2C58A7">
              <w:rPr>
                <w:rFonts w:ascii="Courier New" w:hAnsi="Courier New" w:cs="Courier New"/>
              </w:rPr>
              <w:t>modprobe</w:t>
            </w:r>
            <w:proofErr w:type="spellEnd"/>
            <w:r w:rsidRPr="002C58A7">
              <w:rPr>
                <w:rFonts w:ascii="Courier New" w:hAnsi="Courier New" w:cs="Courier New"/>
              </w:rPr>
              <w:t xml:space="preserve"> at91_adc</w:t>
            </w:r>
          </w:p>
          <w:p w:rsidR="002C58A7" w:rsidRPr="002C58A7" w:rsidRDefault="002C58A7" w:rsidP="002C58A7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</w:tbl>
    <w:p w:rsidR="00C25131" w:rsidRDefault="00C25131" w:rsidP="002C58A7">
      <w:pPr>
        <w:pStyle w:val="LairdNormal"/>
      </w:pPr>
      <w:r>
        <w:t xml:space="preserve">The </w:t>
      </w:r>
      <w:proofErr w:type="gramStart"/>
      <w:r>
        <w:t>driver create</w:t>
      </w:r>
      <w:proofErr w:type="gramEnd"/>
      <w:r>
        <w:t xml:space="preserve"> entries in </w:t>
      </w:r>
      <w:r w:rsidR="00662F97">
        <w:t>the following location:</w:t>
      </w:r>
    </w:p>
    <w:tbl>
      <w:tblPr>
        <w:tblStyle w:val="TableGrid"/>
        <w:tblW w:w="9900" w:type="dxa"/>
        <w:tblInd w:w="108" w:type="dxa"/>
        <w:tblBorders>
          <w:top w:val="dashed" w:sz="4" w:space="0" w:color="A6A6A6" w:themeColor="background1" w:themeShade="A6"/>
          <w:left w:val="dashed" w:sz="4" w:space="0" w:color="A6A6A6" w:themeColor="background1" w:themeShade="A6"/>
          <w:bottom w:val="dashed" w:sz="4" w:space="0" w:color="A6A6A6" w:themeColor="background1" w:themeShade="A6"/>
          <w:right w:val="dashed" w:sz="4" w:space="0" w:color="A6A6A6" w:themeColor="background1" w:themeShade="A6"/>
          <w:insideH w:val="dashed" w:sz="4" w:space="0" w:color="A6A6A6" w:themeColor="background1" w:themeShade="A6"/>
          <w:insideV w:val="dashed" w:sz="4" w:space="0" w:color="A6A6A6" w:themeColor="background1" w:themeShade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900"/>
      </w:tblGrid>
      <w:tr w:rsidR="00662F97" w:rsidRPr="002C58A7" w:rsidTr="00C2168C">
        <w:tc>
          <w:tcPr>
            <w:tcW w:w="9900" w:type="dxa"/>
            <w:shd w:val="clear" w:color="auto" w:fill="F2F2F2" w:themeFill="background1" w:themeFillShade="F2"/>
          </w:tcPr>
          <w:p w:rsidR="00662F97" w:rsidRPr="002C58A7" w:rsidRDefault="00662F97" w:rsidP="00C2168C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:rsidR="00662F97" w:rsidRDefault="00662F97" w:rsidP="00662F97">
            <w:pPr>
              <w:pStyle w:val="HTMLPreformatted"/>
            </w:pPr>
            <w:r>
              <w:t>/sys/bus/</w:t>
            </w:r>
            <w:proofErr w:type="spellStart"/>
            <w:r>
              <w:t>iio</w:t>
            </w:r>
            <w:proofErr w:type="spellEnd"/>
            <w:r>
              <w:t>/devices/iio:device0</w:t>
            </w:r>
          </w:p>
          <w:p w:rsidR="00662F97" w:rsidRPr="002C58A7" w:rsidRDefault="00662F97" w:rsidP="00C2168C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</w:tbl>
    <w:p w:rsidR="00662F97" w:rsidRDefault="00C25131" w:rsidP="00662F97">
      <w:pPr>
        <w:pStyle w:val="LairdNormal"/>
      </w:pPr>
      <w:r>
        <w:t xml:space="preserve">The device(s) allow access to the raw value being read on the pin along with a scale. The product of the raw value and the scale </w:t>
      </w:r>
      <w:r w:rsidR="00662F97">
        <w:t>provide</w:t>
      </w:r>
      <w:r>
        <w:t xml:space="preserve"> a voltage reading in microvolts. </w:t>
      </w:r>
    </w:p>
    <w:p w:rsidR="00C25131" w:rsidRDefault="00C25131" w:rsidP="00662F97">
      <w:pPr>
        <w:pStyle w:val="LairdNormal"/>
      </w:pPr>
      <w:r>
        <w:t xml:space="preserve">Access the value being read on the ADC3 pin. </w:t>
      </w:r>
    </w:p>
    <w:tbl>
      <w:tblPr>
        <w:tblStyle w:val="TableGrid"/>
        <w:tblW w:w="9900" w:type="dxa"/>
        <w:tblInd w:w="108" w:type="dxa"/>
        <w:tblBorders>
          <w:top w:val="dashed" w:sz="4" w:space="0" w:color="A6A6A6" w:themeColor="background1" w:themeShade="A6"/>
          <w:left w:val="dashed" w:sz="4" w:space="0" w:color="A6A6A6" w:themeColor="background1" w:themeShade="A6"/>
          <w:bottom w:val="dashed" w:sz="4" w:space="0" w:color="A6A6A6" w:themeColor="background1" w:themeShade="A6"/>
          <w:right w:val="dashed" w:sz="4" w:space="0" w:color="A6A6A6" w:themeColor="background1" w:themeShade="A6"/>
          <w:insideH w:val="dashed" w:sz="4" w:space="0" w:color="A6A6A6" w:themeColor="background1" w:themeShade="A6"/>
          <w:insideV w:val="dashed" w:sz="4" w:space="0" w:color="A6A6A6" w:themeColor="background1" w:themeShade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900"/>
      </w:tblGrid>
      <w:tr w:rsidR="00662F97" w:rsidRPr="002C58A7" w:rsidTr="00C2168C">
        <w:tc>
          <w:tcPr>
            <w:tcW w:w="9900" w:type="dxa"/>
            <w:shd w:val="clear" w:color="auto" w:fill="F2F2F2" w:themeFill="background1" w:themeFillShade="F2"/>
          </w:tcPr>
          <w:p w:rsidR="00662F97" w:rsidRPr="002C58A7" w:rsidRDefault="00662F97" w:rsidP="00C2168C">
            <w:pPr>
              <w:rPr>
                <w:rFonts w:ascii="Courier New" w:hAnsi="Courier New" w:cs="Courier New"/>
                <w:sz w:val="12"/>
                <w:szCs w:val="12"/>
              </w:rPr>
            </w:pPr>
          </w:p>
          <w:p w:rsidR="00662F97" w:rsidRDefault="00662F97" w:rsidP="00662F97">
            <w:pPr>
              <w:pStyle w:val="HTMLPreformatted"/>
            </w:pPr>
            <w:r>
              <w:t># cat /sys/bus/</w:t>
            </w:r>
            <w:proofErr w:type="spellStart"/>
            <w:r>
              <w:t>iio</w:t>
            </w:r>
            <w:proofErr w:type="spellEnd"/>
            <w:r>
              <w:t>/devices/</w:t>
            </w:r>
            <w:proofErr w:type="spellStart"/>
            <w:r>
              <w:t>iio</w:t>
            </w:r>
            <w:proofErr w:type="spellEnd"/>
            <w:r>
              <w:t xml:space="preserve">\:device0/in_voltage3_raw </w:t>
            </w:r>
          </w:p>
          <w:p w:rsidR="00662F97" w:rsidRDefault="00662F97" w:rsidP="00662F97">
            <w:pPr>
              <w:pStyle w:val="HTMLPreformatted"/>
            </w:pPr>
            <w:r>
              <w:t>948</w:t>
            </w:r>
          </w:p>
          <w:p w:rsidR="00662F97" w:rsidRDefault="00662F97" w:rsidP="00662F97">
            <w:pPr>
              <w:pStyle w:val="HTMLPreformatted"/>
            </w:pPr>
            <w:r>
              <w:t># cat /sys/bus/</w:t>
            </w:r>
            <w:proofErr w:type="spellStart"/>
            <w:r>
              <w:t>iio</w:t>
            </w:r>
            <w:proofErr w:type="spellEnd"/>
            <w:r>
              <w:t>/devices/</w:t>
            </w:r>
            <w:proofErr w:type="spellStart"/>
            <w:r>
              <w:t>iio</w:t>
            </w:r>
            <w:proofErr w:type="spellEnd"/>
            <w:r>
              <w:t>\:device0/in_voltage3_scale</w:t>
            </w:r>
          </w:p>
          <w:p w:rsidR="00662F97" w:rsidRDefault="00662F97" w:rsidP="00662F97">
            <w:pPr>
              <w:pStyle w:val="HTMLPreformatted"/>
            </w:pPr>
            <w:r>
              <w:t>3222.000000</w:t>
            </w:r>
          </w:p>
          <w:p w:rsidR="00662F97" w:rsidRPr="002C58A7" w:rsidRDefault="00662F97" w:rsidP="00C2168C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</w:tbl>
    <w:p w:rsidR="00C25131" w:rsidRDefault="00C25131" w:rsidP="00C25131">
      <w:pPr>
        <w:pStyle w:val="NormalWeb"/>
      </w:pPr>
      <w:r>
        <w:t xml:space="preserve">948*3222 </w:t>
      </w:r>
      <w:r>
        <w:rPr>
          <w:rFonts w:ascii="Arial" w:hAnsi="Arial"/>
        </w:rPr>
        <w:t>≈</w:t>
      </w:r>
      <w:r>
        <w:t xml:space="preserve"> 3.0V </w:t>
      </w:r>
    </w:p>
    <w:p w:rsidR="00C25131" w:rsidRDefault="00C25131" w:rsidP="00C25131">
      <w:pPr>
        <w:pStyle w:val="Heading1"/>
      </w:pPr>
      <w:r>
        <w:rPr>
          <w:rStyle w:val="mw-headline"/>
        </w:rPr>
        <w:lastRenderedPageBreak/>
        <w:t>Further Information</w:t>
      </w:r>
    </w:p>
    <w:p w:rsidR="00C25131" w:rsidRDefault="00C25131" w:rsidP="00C25131">
      <w:pPr>
        <w:pStyle w:val="NormalWeb"/>
      </w:pPr>
      <w:r>
        <w:t>[</w:t>
      </w:r>
      <w:hyperlink r:id="rId10" w:history="1">
        <w:r>
          <w:rPr>
            <w:rStyle w:val="Hyperlink"/>
          </w:rPr>
          <w:t>Use of the AT91 ADC driver</w:t>
        </w:r>
      </w:hyperlink>
      <w:r>
        <w:t xml:space="preserve">] </w:t>
      </w:r>
    </w:p>
    <w:p w:rsidR="00C25131" w:rsidRDefault="00C25131" w:rsidP="00C25131">
      <w:pPr>
        <w:pStyle w:val="NormalWeb"/>
      </w:pPr>
    </w:p>
    <w:p w:rsidR="00C25131" w:rsidRPr="00C25131" w:rsidRDefault="00C25131" w:rsidP="00C25131"/>
    <w:sectPr w:rsidR="00C25131" w:rsidRPr="00C25131" w:rsidSect="00106DF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166" w:right="1152" w:bottom="1440" w:left="1152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68C" w:rsidRDefault="00C2168C" w:rsidP="00C7144C">
      <w:r>
        <w:separator/>
      </w:r>
    </w:p>
  </w:endnote>
  <w:endnote w:type="continuationSeparator" w:id="0">
    <w:p w:rsidR="00C2168C" w:rsidRDefault="00C2168C" w:rsidP="00C71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LT 45 Light">
    <w:panose1 w:val="020B0402020204020204"/>
    <w:charset w:val="00"/>
    <w:family w:val="swiss"/>
    <w:pitch w:val="variable"/>
    <w:sig w:usb0="80000027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utiger LT 67 BoldCn">
    <w:panose1 w:val="020B0706030504020204"/>
    <w:charset w:val="00"/>
    <w:family w:val="swiss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utiger LT 55 Roman">
    <w:panose1 w:val="020B0602020204020204"/>
    <w:charset w:val="00"/>
    <w:family w:val="swiss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LT 77 BlackCn">
    <w:panose1 w:val="020B0806030504030204"/>
    <w:charset w:val="00"/>
    <w:family w:val="swiss"/>
    <w:pitch w:val="variable"/>
    <w:sig w:usb0="80000027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5E8" w:rsidRPr="00714BF8" w:rsidRDefault="004C25E8" w:rsidP="0098781C">
    <w:pPr>
      <w:pStyle w:val="Footer"/>
      <w:tabs>
        <w:tab w:val="clear" w:pos="4153"/>
        <w:tab w:val="clear" w:pos="8306"/>
        <w:tab w:val="center" w:pos="4950"/>
        <w:tab w:val="right" w:pos="9900"/>
      </w:tabs>
      <w:rPr>
        <w:color w:val="00B0F0"/>
        <w:sz w:val="18"/>
        <w:szCs w:val="18"/>
      </w:rPr>
    </w:pPr>
    <w:r w:rsidRPr="00714BF8">
      <w:rPr>
        <w:color w:val="00B0F0"/>
        <w:sz w:val="18"/>
        <w:szCs w:val="18"/>
      </w:rPr>
      <w:t>Am</w:t>
    </w:r>
    <w:r w:rsidR="009832E3" w:rsidRPr="00714BF8">
      <w:rPr>
        <w:color w:val="00B0F0"/>
        <w:sz w:val="18"/>
        <w:szCs w:val="18"/>
      </w:rPr>
      <w:t>ericas: +1-800-492-2320 Option 2</w:t>
    </w:r>
    <w:r w:rsidRPr="00714BF8">
      <w:rPr>
        <w:color w:val="00B0F0"/>
        <w:sz w:val="18"/>
        <w:szCs w:val="18"/>
      </w:rPr>
      <w:t xml:space="preserve"> </w:t>
    </w:r>
    <w:r w:rsidRPr="00714BF8">
      <w:rPr>
        <w:color w:val="00B0F0"/>
        <w:sz w:val="18"/>
        <w:szCs w:val="18"/>
      </w:rPr>
      <w:tab/>
    </w:r>
    <w:r w:rsidRPr="00714BF8">
      <w:rPr>
        <w:color w:val="00B0F0"/>
        <w:sz w:val="18"/>
        <w:szCs w:val="18"/>
      </w:rPr>
      <w:fldChar w:fldCharType="begin"/>
    </w:r>
    <w:r w:rsidRPr="00714BF8">
      <w:rPr>
        <w:color w:val="00B0F0"/>
        <w:sz w:val="18"/>
        <w:szCs w:val="18"/>
      </w:rPr>
      <w:instrText xml:space="preserve"> PAGE   \* MERGEFORMAT </w:instrText>
    </w:r>
    <w:r w:rsidRPr="00714BF8">
      <w:rPr>
        <w:color w:val="00B0F0"/>
        <w:sz w:val="18"/>
        <w:szCs w:val="18"/>
      </w:rPr>
      <w:fldChar w:fldCharType="separate"/>
    </w:r>
    <w:r w:rsidR="000759BE">
      <w:rPr>
        <w:noProof/>
        <w:color w:val="00B0F0"/>
        <w:sz w:val="18"/>
        <w:szCs w:val="18"/>
      </w:rPr>
      <w:t>2</w:t>
    </w:r>
    <w:r w:rsidRPr="00714BF8">
      <w:rPr>
        <w:noProof/>
        <w:color w:val="00B0F0"/>
        <w:sz w:val="18"/>
        <w:szCs w:val="18"/>
      </w:rPr>
      <w:fldChar w:fldCharType="end"/>
    </w:r>
    <w:r w:rsidRPr="00714BF8">
      <w:rPr>
        <w:noProof/>
        <w:color w:val="00B0F0"/>
        <w:sz w:val="18"/>
        <w:szCs w:val="18"/>
      </w:rPr>
      <w:tab/>
      <w:t>Laird Technologies</w:t>
    </w:r>
  </w:p>
  <w:p w:rsidR="004C25E8" w:rsidRPr="00714BF8" w:rsidRDefault="004C25E8" w:rsidP="004C25E8">
    <w:pPr>
      <w:pStyle w:val="Footer"/>
      <w:rPr>
        <w:color w:val="00B0F0"/>
        <w:sz w:val="18"/>
        <w:szCs w:val="18"/>
      </w:rPr>
    </w:pPr>
    <w:r w:rsidRPr="00714BF8">
      <w:rPr>
        <w:color w:val="00B0F0"/>
        <w:sz w:val="18"/>
        <w:szCs w:val="18"/>
      </w:rPr>
      <w:t xml:space="preserve">Europe: +44-1628-858-940 </w:t>
    </w:r>
  </w:p>
  <w:p w:rsidR="004C25E8" w:rsidRPr="00714BF8" w:rsidRDefault="004C25E8" w:rsidP="004C25E8">
    <w:pPr>
      <w:pStyle w:val="Footer"/>
      <w:rPr>
        <w:color w:val="00B0F0"/>
        <w:sz w:val="18"/>
        <w:szCs w:val="18"/>
      </w:rPr>
    </w:pPr>
    <w:r w:rsidRPr="00714BF8">
      <w:rPr>
        <w:color w:val="00B0F0"/>
        <w:sz w:val="18"/>
        <w:szCs w:val="18"/>
      </w:rPr>
      <w:t>Hong Kong: +852 2923 0610</w:t>
    </w:r>
  </w:p>
  <w:p w:rsidR="00B83DE2" w:rsidRPr="00714BF8" w:rsidRDefault="000759BE">
    <w:pPr>
      <w:pStyle w:val="Footer"/>
      <w:rPr>
        <w:color w:val="00B0F0"/>
      </w:rPr>
    </w:pPr>
    <w:hyperlink r:id="rId1" w:history="1">
      <w:r w:rsidR="009832E3" w:rsidRPr="00714BF8">
        <w:rPr>
          <w:rStyle w:val="Hyperlink"/>
          <w:color w:val="00B0F0"/>
          <w:sz w:val="18"/>
          <w:szCs w:val="18"/>
          <w:u w:val="none"/>
        </w:rPr>
        <w:t>www.lairdtech.com/bluetooth</w:t>
      </w:r>
    </w:hyperlink>
    <w:r w:rsidR="009832E3" w:rsidRPr="00714BF8">
      <w:rPr>
        <w:color w:val="00B0F0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5E8" w:rsidRPr="00714BF8" w:rsidRDefault="004C25E8" w:rsidP="004C25E8">
    <w:pPr>
      <w:pStyle w:val="Footer"/>
      <w:tabs>
        <w:tab w:val="clear" w:pos="4153"/>
        <w:tab w:val="clear" w:pos="8306"/>
        <w:tab w:val="center" w:pos="4500"/>
        <w:tab w:val="right" w:pos="9360"/>
      </w:tabs>
      <w:rPr>
        <w:color w:val="00B0F0"/>
        <w:sz w:val="18"/>
        <w:szCs w:val="18"/>
      </w:rPr>
    </w:pPr>
    <w:r w:rsidRPr="00714BF8">
      <w:rPr>
        <w:color w:val="00B0F0"/>
        <w:sz w:val="18"/>
        <w:szCs w:val="18"/>
      </w:rPr>
      <w:t>Am</w:t>
    </w:r>
    <w:r w:rsidR="00E12120" w:rsidRPr="00714BF8">
      <w:rPr>
        <w:color w:val="00B0F0"/>
        <w:sz w:val="18"/>
        <w:szCs w:val="18"/>
      </w:rPr>
      <w:t xml:space="preserve">ericas: +1-800-492-2320 Option </w:t>
    </w:r>
    <w:r w:rsidR="00106DF4">
      <w:rPr>
        <w:color w:val="00B0F0"/>
        <w:sz w:val="18"/>
        <w:szCs w:val="18"/>
      </w:rPr>
      <w:t>3</w:t>
    </w:r>
    <w:r w:rsidRPr="00714BF8">
      <w:rPr>
        <w:color w:val="00B0F0"/>
        <w:sz w:val="18"/>
        <w:szCs w:val="18"/>
      </w:rPr>
      <w:t xml:space="preserve"> </w:t>
    </w:r>
    <w:r w:rsidRPr="00714BF8">
      <w:rPr>
        <w:color w:val="00B0F0"/>
        <w:sz w:val="18"/>
        <w:szCs w:val="18"/>
      </w:rPr>
      <w:tab/>
    </w:r>
    <w:r w:rsidRPr="00714BF8">
      <w:rPr>
        <w:color w:val="00B0F0"/>
        <w:sz w:val="18"/>
        <w:szCs w:val="18"/>
      </w:rPr>
      <w:fldChar w:fldCharType="begin"/>
    </w:r>
    <w:r w:rsidRPr="00714BF8">
      <w:rPr>
        <w:color w:val="00B0F0"/>
        <w:sz w:val="18"/>
        <w:szCs w:val="18"/>
      </w:rPr>
      <w:instrText xml:space="preserve"> PAGE   \* MERGEFORMAT </w:instrText>
    </w:r>
    <w:r w:rsidRPr="00714BF8">
      <w:rPr>
        <w:color w:val="00B0F0"/>
        <w:sz w:val="18"/>
        <w:szCs w:val="18"/>
      </w:rPr>
      <w:fldChar w:fldCharType="separate"/>
    </w:r>
    <w:r w:rsidR="000759BE">
      <w:rPr>
        <w:noProof/>
        <w:color w:val="00B0F0"/>
        <w:sz w:val="18"/>
        <w:szCs w:val="18"/>
      </w:rPr>
      <w:t>1</w:t>
    </w:r>
    <w:r w:rsidRPr="00714BF8">
      <w:rPr>
        <w:noProof/>
        <w:color w:val="00B0F0"/>
        <w:sz w:val="18"/>
        <w:szCs w:val="18"/>
      </w:rPr>
      <w:fldChar w:fldCharType="end"/>
    </w:r>
    <w:r w:rsidRPr="00714BF8">
      <w:rPr>
        <w:noProof/>
        <w:color w:val="00B0F0"/>
        <w:sz w:val="18"/>
        <w:szCs w:val="18"/>
      </w:rPr>
      <w:tab/>
      <w:t>Laird Technologies</w:t>
    </w:r>
  </w:p>
  <w:p w:rsidR="004C25E8" w:rsidRPr="00714BF8" w:rsidRDefault="004C25E8" w:rsidP="004C25E8">
    <w:pPr>
      <w:pStyle w:val="Footer"/>
      <w:rPr>
        <w:color w:val="00B0F0"/>
        <w:sz w:val="18"/>
        <w:szCs w:val="18"/>
      </w:rPr>
    </w:pPr>
    <w:r w:rsidRPr="00714BF8">
      <w:rPr>
        <w:color w:val="00B0F0"/>
        <w:sz w:val="18"/>
        <w:szCs w:val="18"/>
      </w:rPr>
      <w:t xml:space="preserve">Europe: +44-1628-858-940 </w:t>
    </w:r>
  </w:p>
  <w:p w:rsidR="004C25E8" w:rsidRPr="00714BF8" w:rsidRDefault="004C25E8" w:rsidP="004C25E8">
    <w:pPr>
      <w:pStyle w:val="Footer"/>
      <w:rPr>
        <w:color w:val="00B0F0"/>
        <w:sz w:val="18"/>
        <w:szCs w:val="18"/>
      </w:rPr>
    </w:pPr>
    <w:r w:rsidRPr="00714BF8">
      <w:rPr>
        <w:color w:val="00B0F0"/>
        <w:sz w:val="18"/>
        <w:szCs w:val="18"/>
      </w:rPr>
      <w:t>Hong Kong: +852 2923 0610</w:t>
    </w:r>
  </w:p>
  <w:p w:rsidR="00C61438" w:rsidRPr="00714BF8" w:rsidRDefault="000759BE" w:rsidP="00D9077A">
    <w:pPr>
      <w:pStyle w:val="Footer"/>
      <w:rPr>
        <w:color w:val="00B0F0"/>
      </w:rPr>
    </w:pPr>
    <w:hyperlink r:id="rId1" w:history="1">
      <w:r w:rsidR="00E12120" w:rsidRPr="00714BF8">
        <w:rPr>
          <w:rStyle w:val="Hyperlink"/>
          <w:color w:val="00B0F0"/>
          <w:sz w:val="18"/>
          <w:szCs w:val="18"/>
          <w:u w:val="none"/>
        </w:rPr>
        <w:t>www.lairdtech.com/bluetooth</w:t>
      </w:r>
    </w:hyperlink>
    <w:r w:rsidR="00E12120" w:rsidRPr="00714BF8">
      <w:rPr>
        <w:color w:val="00B0F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68C" w:rsidRDefault="00C2168C" w:rsidP="00C7144C">
      <w:r>
        <w:separator/>
      </w:r>
    </w:p>
  </w:footnote>
  <w:footnote w:type="continuationSeparator" w:id="0">
    <w:p w:rsidR="00C2168C" w:rsidRDefault="00C2168C" w:rsidP="00C714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77A" w:rsidRPr="008E0E1E" w:rsidRDefault="000B43A8" w:rsidP="00D9077A">
    <w:pPr>
      <w:pStyle w:val="LairdNormal"/>
      <w:spacing w:after="0"/>
      <w:rPr>
        <w:rFonts w:ascii="Frutiger LT 67 BoldCn" w:hAnsi="Frutiger LT 67 BoldCn"/>
        <w:color w:val="00B0F0"/>
        <w:sz w:val="22"/>
      </w:rPr>
    </w:pPr>
    <w:r>
      <w:rPr>
        <w:rFonts w:ascii="Frutiger LT 67 BoldCn" w:hAnsi="Frutiger LT 67 BoldCn"/>
        <w:color w:val="00B0F0"/>
        <w:sz w:val="22"/>
      </w:rPr>
      <w:t xml:space="preserve">Low Power </w:t>
    </w:r>
    <w:r w:rsidR="00953B28">
      <w:rPr>
        <w:rFonts w:ascii="Frutiger LT 67 BoldCn" w:hAnsi="Frutiger LT 67 BoldCn"/>
        <w:color w:val="00B0F0"/>
        <w:sz w:val="22"/>
      </w:rPr>
      <w:t>UART</w:t>
    </w:r>
    <w:r>
      <w:rPr>
        <w:rFonts w:ascii="Frutiger LT 67 BoldCn" w:hAnsi="Frutiger LT 67 BoldCn"/>
        <w:color w:val="00B0F0"/>
        <w:sz w:val="22"/>
      </w:rPr>
      <w:t xml:space="preserve"> Use Case</w:t>
    </w:r>
    <w:r w:rsidR="00912E72">
      <w:rPr>
        <w:rFonts w:ascii="Frutiger LT 67 BoldCn" w:hAnsi="Frutiger LT 67 BoldCn"/>
        <w:color w:val="00B0F0"/>
        <w:sz w:val="22"/>
      </w:rPr>
      <w:t xml:space="preserve"> – BL600 </w:t>
    </w:r>
  </w:p>
  <w:p w:rsidR="00C61438" w:rsidRPr="00D9077A" w:rsidRDefault="00D9077A" w:rsidP="00D9077A">
    <w:pPr>
      <w:pStyle w:val="LairdNormal"/>
      <w:pBdr>
        <w:bottom w:val="single" w:sz="6" w:space="1" w:color="auto"/>
      </w:pBdr>
      <w:spacing w:before="0" w:after="240"/>
    </w:pPr>
    <w:r>
      <w:t>Application Note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438" w:rsidRDefault="009D2921" w:rsidP="000759BE">
    <w:pPr>
      <w:pStyle w:val="Header"/>
      <w:tabs>
        <w:tab w:val="clear" w:pos="4153"/>
        <w:tab w:val="clear" w:pos="8306"/>
        <w:tab w:val="right" w:pos="9900"/>
      </w:tabs>
    </w:pPr>
    <w:r>
      <w:rPr>
        <w:rStyle w:val="Heading1Char"/>
      </w:rPr>
      <w:t>WB45NBT</w:t>
    </w:r>
    <w:r w:rsidR="00714BF8">
      <w:rPr>
        <w:rStyle w:val="Heading1Char"/>
      </w:rPr>
      <w:t xml:space="preserve"> Module</w:t>
    </w:r>
    <w:r w:rsidR="00D9077A">
      <w:tab/>
    </w:r>
    <w:r w:rsidR="00C77CA2">
      <w:rPr>
        <w:noProof/>
      </w:rPr>
      <w:drawing>
        <wp:inline distT="0" distB="0" distL="0" distR="0" wp14:anchorId="4C4B3635" wp14:editId="7C6B700F">
          <wp:extent cx="1223010" cy="329565"/>
          <wp:effectExtent l="0" t="0" r="0" b="0"/>
          <wp:docPr id="3" name="Picture 3" descr="Laird Logo cmyk_1012_resiz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aird Logo cmyk_1012_resiz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01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61438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0F68"/>
    <w:multiLevelType w:val="hybridMultilevel"/>
    <w:tmpl w:val="765662BA"/>
    <w:lvl w:ilvl="0" w:tplc="D63EB248">
      <w:start w:val="1"/>
      <w:numFmt w:val="decimal"/>
      <w:pStyle w:val="NOTES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3C7EAC"/>
    <w:multiLevelType w:val="hybridMultilevel"/>
    <w:tmpl w:val="AFAAB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006E2"/>
    <w:multiLevelType w:val="hybridMultilevel"/>
    <w:tmpl w:val="0D3273CA"/>
    <w:lvl w:ilvl="0" w:tplc="69C4E26E">
      <w:start w:val="1"/>
      <w:numFmt w:val="bullet"/>
      <w:pStyle w:val="LairdBullet1"/>
      <w:lvlText w:val=""/>
      <w:lvlJc w:val="left"/>
      <w:pPr>
        <w:ind w:left="547" w:hanging="360"/>
      </w:pPr>
      <w:rPr>
        <w:rFonts w:ascii="Wingdings" w:hAnsi="Wingdings" w:hint="default"/>
        <w:sz w:val="18"/>
      </w:rPr>
    </w:lvl>
    <w:lvl w:ilvl="1" w:tplc="B83A3638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F051E84"/>
    <w:multiLevelType w:val="hybridMultilevel"/>
    <w:tmpl w:val="A3A80982"/>
    <w:lvl w:ilvl="0" w:tplc="38C426EA">
      <w:start w:val="1"/>
      <w:numFmt w:val="decimal"/>
      <w:pStyle w:val="LairdOrdList1"/>
      <w:lvlText w:val="%1."/>
      <w:lvlJc w:val="left"/>
      <w:pPr>
        <w:ind w:left="907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4">
    <w:nsid w:val="3DAA62EF"/>
    <w:multiLevelType w:val="hybridMultilevel"/>
    <w:tmpl w:val="6A641C90"/>
    <w:lvl w:ilvl="0" w:tplc="E8E2A57E">
      <w:start w:val="1"/>
      <w:numFmt w:val="bullet"/>
      <w:pStyle w:val="LairdBullet2"/>
      <w:lvlText w:val="-"/>
      <w:lvlJc w:val="left"/>
      <w:pPr>
        <w:ind w:left="907" w:hanging="360"/>
      </w:pPr>
      <w:rPr>
        <w:rFonts w:ascii="Courier New" w:hAnsi="Courier New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>
    <w:nsid w:val="4F0373FA"/>
    <w:multiLevelType w:val="multilevel"/>
    <w:tmpl w:val="BA223EFA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53663B26"/>
    <w:multiLevelType w:val="hybridMultilevel"/>
    <w:tmpl w:val="89DE7A84"/>
    <w:lvl w:ilvl="0" w:tplc="3BAA71CA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B8AFD2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932977"/>
    <w:multiLevelType w:val="hybridMultilevel"/>
    <w:tmpl w:val="C838C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672E3"/>
    <w:multiLevelType w:val="hybridMultilevel"/>
    <w:tmpl w:val="A1EEAF1C"/>
    <w:lvl w:ilvl="0" w:tplc="8156368C">
      <w:start w:val="1"/>
      <w:numFmt w:val="bullet"/>
      <w:pStyle w:val="BulletList"/>
      <w:lvlText w:val=""/>
      <w:lvlJc w:val="left"/>
      <w:pPr>
        <w:ind w:left="837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9">
    <w:nsid w:val="629404D4"/>
    <w:multiLevelType w:val="hybridMultilevel"/>
    <w:tmpl w:val="ACEA3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AF470A"/>
    <w:multiLevelType w:val="hybridMultilevel"/>
    <w:tmpl w:val="E7B82E54"/>
    <w:lvl w:ilvl="0" w:tplc="C944A9BA">
      <w:start w:val="1"/>
      <w:numFmt w:val="bullet"/>
      <w:pStyle w:val="BulletListLA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0F275A"/>
    <w:multiLevelType w:val="multilevel"/>
    <w:tmpl w:val="E686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935766"/>
    <w:multiLevelType w:val="hybridMultilevel"/>
    <w:tmpl w:val="56823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0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7"/>
  </w:num>
  <w:num w:numId="11">
    <w:abstractNumId w:val="1"/>
  </w:num>
  <w:num w:numId="12">
    <w:abstractNumId w:val="12"/>
  </w:num>
  <w:num w:numId="13">
    <w:abstractNumId w:val="9"/>
  </w:num>
  <w:num w:numId="14">
    <w:abstractNumId w:val="4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2EF"/>
    <w:rsid w:val="00001B64"/>
    <w:rsid w:val="00002B65"/>
    <w:rsid w:val="00010082"/>
    <w:rsid w:val="000145D0"/>
    <w:rsid w:val="0001615E"/>
    <w:rsid w:val="0002334A"/>
    <w:rsid w:val="000270A0"/>
    <w:rsid w:val="000327DA"/>
    <w:rsid w:val="0003545C"/>
    <w:rsid w:val="00040662"/>
    <w:rsid w:val="00040EE6"/>
    <w:rsid w:val="00043784"/>
    <w:rsid w:val="00043C20"/>
    <w:rsid w:val="000454E3"/>
    <w:rsid w:val="00047473"/>
    <w:rsid w:val="00063E62"/>
    <w:rsid w:val="00071056"/>
    <w:rsid w:val="00071EFD"/>
    <w:rsid w:val="000738A1"/>
    <w:rsid w:val="00074BD1"/>
    <w:rsid w:val="000759BE"/>
    <w:rsid w:val="0007726D"/>
    <w:rsid w:val="00077FF9"/>
    <w:rsid w:val="00080CE8"/>
    <w:rsid w:val="00082BE4"/>
    <w:rsid w:val="00083BA6"/>
    <w:rsid w:val="00086E10"/>
    <w:rsid w:val="000967D9"/>
    <w:rsid w:val="00097EB9"/>
    <w:rsid w:val="000A1959"/>
    <w:rsid w:val="000A48CA"/>
    <w:rsid w:val="000A567F"/>
    <w:rsid w:val="000A71E0"/>
    <w:rsid w:val="000B181C"/>
    <w:rsid w:val="000B21F0"/>
    <w:rsid w:val="000B43A8"/>
    <w:rsid w:val="000B4F3C"/>
    <w:rsid w:val="000B794F"/>
    <w:rsid w:val="000C4DEA"/>
    <w:rsid w:val="000C68BC"/>
    <w:rsid w:val="000C6DA4"/>
    <w:rsid w:val="000D118F"/>
    <w:rsid w:val="000D1592"/>
    <w:rsid w:val="000D2E51"/>
    <w:rsid w:val="000E0FCE"/>
    <w:rsid w:val="000E1051"/>
    <w:rsid w:val="000E2A67"/>
    <w:rsid w:val="000F04E3"/>
    <w:rsid w:val="000F05B3"/>
    <w:rsid w:val="000F06C8"/>
    <w:rsid w:val="000F11B1"/>
    <w:rsid w:val="000F14B6"/>
    <w:rsid w:val="000F3500"/>
    <w:rsid w:val="000F7B4E"/>
    <w:rsid w:val="00103E77"/>
    <w:rsid w:val="00104BFB"/>
    <w:rsid w:val="00106BB1"/>
    <w:rsid w:val="00106DF4"/>
    <w:rsid w:val="001122A7"/>
    <w:rsid w:val="001149D6"/>
    <w:rsid w:val="00116A30"/>
    <w:rsid w:val="0012270D"/>
    <w:rsid w:val="00124039"/>
    <w:rsid w:val="0012438F"/>
    <w:rsid w:val="00125024"/>
    <w:rsid w:val="001270C1"/>
    <w:rsid w:val="001275CE"/>
    <w:rsid w:val="00130C1B"/>
    <w:rsid w:val="0013519A"/>
    <w:rsid w:val="0013678F"/>
    <w:rsid w:val="001406E3"/>
    <w:rsid w:val="00141F16"/>
    <w:rsid w:val="00142519"/>
    <w:rsid w:val="001464CA"/>
    <w:rsid w:val="00163C1E"/>
    <w:rsid w:val="0016771E"/>
    <w:rsid w:val="00167D55"/>
    <w:rsid w:val="0017257E"/>
    <w:rsid w:val="00176384"/>
    <w:rsid w:val="001831C5"/>
    <w:rsid w:val="0019109D"/>
    <w:rsid w:val="001921D8"/>
    <w:rsid w:val="00195012"/>
    <w:rsid w:val="00196870"/>
    <w:rsid w:val="001A0804"/>
    <w:rsid w:val="001A15B0"/>
    <w:rsid w:val="001B4175"/>
    <w:rsid w:val="001B5EDF"/>
    <w:rsid w:val="001B7013"/>
    <w:rsid w:val="001C1882"/>
    <w:rsid w:val="001C1C98"/>
    <w:rsid w:val="001C71C5"/>
    <w:rsid w:val="001D0651"/>
    <w:rsid w:val="001D4C75"/>
    <w:rsid w:val="001D5842"/>
    <w:rsid w:val="001D7713"/>
    <w:rsid w:val="001E5C4F"/>
    <w:rsid w:val="001F23C8"/>
    <w:rsid w:val="001F3EB5"/>
    <w:rsid w:val="001F54BF"/>
    <w:rsid w:val="0020241C"/>
    <w:rsid w:val="00204208"/>
    <w:rsid w:val="00217781"/>
    <w:rsid w:val="002215D1"/>
    <w:rsid w:val="00221AAD"/>
    <w:rsid w:val="00232364"/>
    <w:rsid w:val="002329B3"/>
    <w:rsid w:val="00236EBC"/>
    <w:rsid w:val="00243F98"/>
    <w:rsid w:val="00246A3B"/>
    <w:rsid w:val="00250861"/>
    <w:rsid w:val="00251641"/>
    <w:rsid w:val="00253D55"/>
    <w:rsid w:val="00255801"/>
    <w:rsid w:val="002611EE"/>
    <w:rsid w:val="0026145F"/>
    <w:rsid w:val="00263E3B"/>
    <w:rsid w:val="0027064E"/>
    <w:rsid w:val="00272353"/>
    <w:rsid w:val="002728C1"/>
    <w:rsid w:val="00273807"/>
    <w:rsid w:val="00280D80"/>
    <w:rsid w:val="0028169A"/>
    <w:rsid w:val="00284308"/>
    <w:rsid w:val="00292A4E"/>
    <w:rsid w:val="00294A53"/>
    <w:rsid w:val="002952EF"/>
    <w:rsid w:val="002964EE"/>
    <w:rsid w:val="00296981"/>
    <w:rsid w:val="00297DFE"/>
    <w:rsid w:val="002A379B"/>
    <w:rsid w:val="002C105B"/>
    <w:rsid w:val="002C24FB"/>
    <w:rsid w:val="002C33BC"/>
    <w:rsid w:val="002C58A7"/>
    <w:rsid w:val="002C5D09"/>
    <w:rsid w:val="002D37F7"/>
    <w:rsid w:val="002D4854"/>
    <w:rsid w:val="002D5077"/>
    <w:rsid w:val="002D559F"/>
    <w:rsid w:val="002D5BF2"/>
    <w:rsid w:val="002E13C9"/>
    <w:rsid w:val="002E1D97"/>
    <w:rsid w:val="002E4811"/>
    <w:rsid w:val="002E5A8F"/>
    <w:rsid w:val="002E7672"/>
    <w:rsid w:val="002F0699"/>
    <w:rsid w:val="002F13C4"/>
    <w:rsid w:val="00300246"/>
    <w:rsid w:val="0030486A"/>
    <w:rsid w:val="00306BC7"/>
    <w:rsid w:val="003135B1"/>
    <w:rsid w:val="00314248"/>
    <w:rsid w:val="00314E97"/>
    <w:rsid w:val="00320416"/>
    <w:rsid w:val="003239F8"/>
    <w:rsid w:val="00324CDA"/>
    <w:rsid w:val="003250B7"/>
    <w:rsid w:val="003268E6"/>
    <w:rsid w:val="003274B1"/>
    <w:rsid w:val="003302DD"/>
    <w:rsid w:val="003324F1"/>
    <w:rsid w:val="00336425"/>
    <w:rsid w:val="0033691F"/>
    <w:rsid w:val="0036691A"/>
    <w:rsid w:val="00367F8F"/>
    <w:rsid w:val="00371679"/>
    <w:rsid w:val="00374750"/>
    <w:rsid w:val="00374D1E"/>
    <w:rsid w:val="00376BCE"/>
    <w:rsid w:val="0038020C"/>
    <w:rsid w:val="00383ACC"/>
    <w:rsid w:val="00391943"/>
    <w:rsid w:val="00392D1E"/>
    <w:rsid w:val="00396E07"/>
    <w:rsid w:val="003A5280"/>
    <w:rsid w:val="003A72F6"/>
    <w:rsid w:val="003B3D8E"/>
    <w:rsid w:val="003B41F5"/>
    <w:rsid w:val="003B43ED"/>
    <w:rsid w:val="003C3133"/>
    <w:rsid w:val="003D1EB3"/>
    <w:rsid w:val="003D4AE7"/>
    <w:rsid w:val="003E0EE6"/>
    <w:rsid w:val="003E18AD"/>
    <w:rsid w:val="003E7DFC"/>
    <w:rsid w:val="003F433A"/>
    <w:rsid w:val="004018E5"/>
    <w:rsid w:val="00403DD7"/>
    <w:rsid w:val="00411779"/>
    <w:rsid w:val="00412D72"/>
    <w:rsid w:val="004262A1"/>
    <w:rsid w:val="004272D8"/>
    <w:rsid w:val="004300EA"/>
    <w:rsid w:val="00431487"/>
    <w:rsid w:val="00434CB4"/>
    <w:rsid w:val="0043630E"/>
    <w:rsid w:val="00437980"/>
    <w:rsid w:val="00441833"/>
    <w:rsid w:val="0044429B"/>
    <w:rsid w:val="00444EB2"/>
    <w:rsid w:val="00445BF0"/>
    <w:rsid w:val="0047354D"/>
    <w:rsid w:val="004746BF"/>
    <w:rsid w:val="004807B9"/>
    <w:rsid w:val="00482D93"/>
    <w:rsid w:val="0048309D"/>
    <w:rsid w:val="0048436C"/>
    <w:rsid w:val="0048522F"/>
    <w:rsid w:val="004857EA"/>
    <w:rsid w:val="004868DF"/>
    <w:rsid w:val="00491321"/>
    <w:rsid w:val="004A30E1"/>
    <w:rsid w:val="004A687F"/>
    <w:rsid w:val="004B2764"/>
    <w:rsid w:val="004B53FC"/>
    <w:rsid w:val="004B5D4B"/>
    <w:rsid w:val="004B6695"/>
    <w:rsid w:val="004B6D83"/>
    <w:rsid w:val="004C04EF"/>
    <w:rsid w:val="004C25E8"/>
    <w:rsid w:val="004D38AA"/>
    <w:rsid w:val="004D69C9"/>
    <w:rsid w:val="004E1149"/>
    <w:rsid w:val="004F1788"/>
    <w:rsid w:val="004F7260"/>
    <w:rsid w:val="00501A27"/>
    <w:rsid w:val="00513DF9"/>
    <w:rsid w:val="00522CD1"/>
    <w:rsid w:val="00523051"/>
    <w:rsid w:val="0052340D"/>
    <w:rsid w:val="00523DD1"/>
    <w:rsid w:val="0054265C"/>
    <w:rsid w:val="00551F2D"/>
    <w:rsid w:val="005567A4"/>
    <w:rsid w:val="00556D8A"/>
    <w:rsid w:val="00561055"/>
    <w:rsid w:val="00563DC5"/>
    <w:rsid w:val="00566EBC"/>
    <w:rsid w:val="00571AD5"/>
    <w:rsid w:val="00572007"/>
    <w:rsid w:val="005721A1"/>
    <w:rsid w:val="0057333C"/>
    <w:rsid w:val="00573B2E"/>
    <w:rsid w:val="00577A72"/>
    <w:rsid w:val="005A224C"/>
    <w:rsid w:val="005A24CF"/>
    <w:rsid w:val="005A25A5"/>
    <w:rsid w:val="005A5058"/>
    <w:rsid w:val="005A6DF7"/>
    <w:rsid w:val="005A7AFC"/>
    <w:rsid w:val="005B0B60"/>
    <w:rsid w:val="005B1C6F"/>
    <w:rsid w:val="005B45AF"/>
    <w:rsid w:val="005C249C"/>
    <w:rsid w:val="005C31F4"/>
    <w:rsid w:val="005D081F"/>
    <w:rsid w:val="005D0D81"/>
    <w:rsid w:val="005E2587"/>
    <w:rsid w:val="005F2F2A"/>
    <w:rsid w:val="005F6977"/>
    <w:rsid w:val="005F6F1F"/>
    <w:rsid w:val="00600155"/>
    <w:rsid w:val="00601913"/>
    <w:rsid w:val="00602E28"/>
    <w:rsid w:val="00603A08"/>
    <w:rsid w:val="00607BF6"/>
    <w:rsid w:val="00607CAC"/>
    <w:rsid w:val="00613218"/>
    <w:rsid w:val="00613CE2"/>
    <w:rsid w:val="00614283"/>
    <w:rsid w:val="006158F7"/>
    <w:rsid w:val="00615E7F"/>
    <w:rsid w:val="00617657"/>
    <w:rsid w:val="00617DC9"/>
    <w:rsid w:val="006321F9"/>
    <w:rsid w:val="00633317"/>
    <w:rsid w:val="00633E34"/>
    <w:rsid w:val="00642D5B"/>
    <w:rsid w:val="00644860"/>
    <w:rsid w:val="00661782"/>
    <w:rsid w:val="006619DB"/>
    <w:rsid w:val="00662F97"/>
    <w:rsid w:val="00672023"/>
    <w:rsid w:val="00675B1F"/>
    <w:rsid w:val="00680EE0"/>
    <w:rsid w:val="006813F4"/>
    <w:rsid w:val="006814BC"/>
    <w:rsid w:val="00681959"/>
    <w:rsid w:val="00686398"/>
    <w:rsid w:val="006918BF"/>
    <w:rsid w:val="00696CB5"/>
    <w:rsid w:val="006A1028"/>
    <w:rsid w:val="006A1248"/>
    <w:rsid w:val="006A40ED"/>
    <w:rsid w:val="006A508B"/>
    <w:rsid w:val="006A731A"/>
    <w:rsid w:val="006B2768"/>
    <w:rsid w:val="006C4059"/>
    <w:rsid w:val="006C602F"/>
    <w:rsid w:val="006D0DAC"/>
    <w:rsid w:val="006D1613"/>
    <w:rsid w:val="006D3FDC"/>
    <w:rsid w:val="006E3BD2"/>
    <w:rsid w:val="006E4CEB"/>
    <w:rsid w:val="006E7BF8"/>
    <w:rsid w:val="006F7C12"/>
    <w:rsid w:val="007104BF"/>
    <w:rsid w:val="00712444"/>
    <w:rsid w:val="007136AB"/>
    <w:rsid w:val="00714BF8"/>
    <w:rsid w:val="007352B6"/>
    <w:rsid w:val="00740603"/>
    <w:rsid w:val="0074279F"/>
    <w:rsid w:val="00750ADD"/>
    <w:rsid w:val="007565DB"/>
    <w:rsid w:val="007618CF"/>
    <w:rsid w:val="00772519"/>
    <w:rsid w:val="00772C9A"/>
    <w:rsid w:val="00773EE9"/>
    <w:rsid w:val="00777475"/>
    <w:rsid w:val="007874DE"/>
    <w:rsid w:val="00792AB7"/>
    <w:rsid w:val="00793A12"/>
    <w:rsid w:val="007948CF"/>
    <w:rsid w:val="00794AEC"/>
    <w:rsid w:val="00795A4C"/>
    <w:rsid w:val="007A4714"/>
    <w:rsid w:val="007A7E46"/>
    <w:rsid w:val="007B3286"/>
    <w:rsid w:val="007B57F5"/>
    <w:rsid w:val="007C0155"/>
    <w:rsid w:val="007C39B0"/>
    <w:rsid w:val="007C5649"/>
    <w:rsid w:val="007C57E8"/>
    <w:rsid w:val="007D067C"/>
    <w:rsid w:val="007D25CA"/>
    <w:rsid w:val="007D2D4D"/>
    <w:rsid w:val="007D732A"/>
    <w:rsid w:val="007D7AF9"/>
    <w:rsid w:val="007D7E1F"/>
    <w:rsid w:val="007E0551"/>
    <w:rsid w:val="007E14DF"/>
    <w:rsid w:val="007E301F"/>
    <w:rsid w:val="007E5E3C"/>
    <w:rsid w:val="007E7B30"/>
    <w:rsid w:val="007F0890"/>
    <w:rsid w:val="007F1A0D"/>
    <w:rsid w:val="007F6B52"/>
    <w:rsid w:val="00800ACE"/>
    <w:rsid w:val="00813542"/>
    <w:rsid w:val="00816118"/>
    <w:rsid w:val="008173E3"/>
    <w:rsid w:val="008305BE"/>
    <w:rsid w:val="0083179A"/>
    <w:rsid w:val="00832858"/>
    <w:rsid w:val="00836A76"/>
    <w:rsid w:val="00842682"/>
    <w:rsid w:val="00845D0A"/>
    <w:rsid w:val="00847D49"/>
    <w:rsid w:val="00854518"/>
    <w:rsid w:val="008639EC"/>
    <w:rsid w:val="00865683"/>
    <w:rsid w:val="00875D99"/>
    <w:rsid w:val="00876513"/>
    <w:rsid w:val="008845A9"/>
    <w:rsid w:val="008845CD"/>
    <w:rsid w:val="0088675E"/>
    <w:rsid w:val="00887D5B"/>
    <w:rsid w:val="00897214"/>
    <w:rsid w:val="008A0807"/>
    <w:rsid w:val="008A4E7F"/>
    <w:rsid w:val="008B3239"/>
    <w:rsid w:val="008B6399"/>
    <w:rsid w:val="008C2801"/>
    <w:rsid w:val="008C3E9D"/>
    <w:rsid w:val="008C62CA"/>
    <w:rsid w:val="008C6392"/>
    <w:rsid w:val="008C7064"/>
    <w:rsid w:val="008D6796"/>
    <w:rsid w:val="008D6AA8"/>
    <w:rsid w:val="008D777C"/>
    <w:rsid w:val="008E1A63"/>
    <w:rsid w:val="008E1B9E"/>
    <w:rsid w:val="008E452D"/>
    <w:rsid w:val="008F4707"/>
    <w:rsid w:val="00911285"/>
    <w:rsid w:val="00912AF1"/>
    <w:rsid w:val="00912E72"/>
    <w:rsid w:val="00914DFC"/>
    <w:rsid w:val="0091602B"/>
    <w:rsid w:val="00917A93"/>
    <w:rsid w:val="00921584"/>
    <w:rsid w:val="00923BD3"/>
    <w:rsid w:val="00924A63"/>
    <w:rsid w:val="009305C5"/>
    <w:rsid w:val="00934B69"/>
    <w:rsid w:val="00936E22"/>
    <w:rsid w:val="009372B6"/>
    <w:rsid w:val="00940DDF"/>
    <w:rsid w:val="00941461"/>
    <w:rsid w:val="00941F9F"/>
    <w:rsid w:val="0094428C"/>
    <w:rsid w:val="00953B28"/>
    <w:rsid w:val="00954309"/>
    <w:rsid w:val="00954BF4"/>
    <w:rsid w:val="00955578"/>
    <w:rsid w:val="009642E0"/>
    <w:rsid w:val="009644EC"/>
    <w:rsid w:val="00965AF9"/>
    <w:rsid w:val="009750E4"/>
    <w:rsid w:val="00980A6D"/>
    <w:rsid w:val="00983263"/>
    <w:rsid w:val="009832E3"/>
    <w:rsid w:val="0098781C"/>
    <w:rsid w:val="00990D05"/>
    <w:rsid w:val="0099619D"/>
    <w:rsid w:val="009A2168"/>
    <w:rsid w:val="009A226F"/>
    <w:rsid w:val="009A424D"/>
    <w:rsid w:val="009A5489"/>
    <w:rsid w:val="009B0587"/>
    <w:rsid w:val="009B37EA"/>
    <w:rsid w:val="009B632D"/>
    <w:rsid w:val="009B68FB"/>
    <w:rsid w:val="009B7BDA"/>
    <w:rsid w:val="009C53E0"/>
    <w:rsid w:val="009D2921"/>
    <w:rsid w:val="009E0B0A"/>
    <w:rsid w:val="009E144D"/>
    <w:rsid w:val="009E175B"/>
    <w:rsid w:val="009E62E1"/>
    <w:rsid w:val="009E63D0"/>
    <w:rsid w:val="009F0714"/>
    <w:rsid w:val="009F0F77"/>
    <w:rsid w:val="009F2533"/>
    <w:rsid w:val="009F4752"/>
    <w:rsid w:val="009F4E5F"/>
    <w:rsid w:val="009F52CC"/>
    <w:rsid w:val="009F737A"/>
    <w:rsid w:val="00A00182"/>
    <w:rsid w:val="00A003D2"/>
    <w:rsid w:val="00A04089"/>
    <w:rsid w:val="00A04B45"/>
    <w:rsid w:val="00A0670F"/>
    <w:rsid w:val="00A20C71"/>
    <w:rsid w:val="00A22B89"/>
    <w:rsid w:val="00A230FA"/>
    <w:rsid w:val="00A30EAB"/>
    <w:rsid w:val="00A31C3A"/>
    <w:rsid w:val="00A32442"/>
    <w:rsid w:val="00A33D55"/>
    <w:rsid w:val="00A3405F"/>
    <w:rsid w:val="00A34D4C"/>
    <w:rsid w:val="00A350AA"/>
    <w:rsid w:val="00A43A59"/>
    <w:rsid w:val="00A46F82"/>
    <w:rsid w:val="00A503D8"/>
    <w:rsid w:val="00A513B1"/>
    <w:rsid w:val="00A52BCD"/>
    <w:rsid w:val="00A57FC5"/>
    <w:rsid w:val="00A60EC7"/>
    <w:rsid w:val="00A61FA5"/>
    <w:rsid w:val="00A63FAE"/>
    <w:rsid w:val="00A65555"/>
    <w:rsid w:val="00A70CBA"/>
    <w:rsid w:val="00A73196"/>
    <w:rsid w:val="00A743C0"/>
    <w:rsid w:val="00A7775E"/>
    <w:rsid w:val="00A80645"/>
    <w:rsid w:val="00A8119F"/>
    <w:rsid w:val="00A8782A"/>
    <w:rsid w:val="00A905E0"/>
    <w:rsid w:val="00A92216"/>
    <w:rsid w:val="00A9494D"/>
    <w:rsid w:val="00AA238C"/>
    <w:rsid w:val="00AA3807"/>
    <w:rsid w:val="00AA3B99"/>
    <w:rsid w:val="00AA3EE1"/>
    <w:rsid w:val="00AB176F"/>
    <w:rsid w:val="00AB414B"/>
    <w:rsid w:val="00AC0A12"/>
    <w:rsid w:val="00AC1F13"/>
    <w:rsid w:val="00AC35BD"/>
    <w:rsid w:val="00AD27A2"/>
    <w:rsid w:val="00AD2F00"/>
    <w:rsid w:val="00AD40D9"/>
    <w:rsid w:val="00AD5A36"/>
    <w:rsid w:val="00AD602E"/>
    <w:rsid w:val="00AD696E"/>
    <w:rsid w:val="00AE0A56"/>
    <w:rsid w:val="00AE2843"/>
    <w:rsid w:val="00AE51EC"/>
    <w:rsid w:val="00AF10F4"/>
    <w:rsid w:val="00AF3261"/>
    <w:rsid w:val="00AF3581"/>
    <w:rsid w:val="00AF420A"/>
    <w:rsid w:val="00B0125A"/>
    <w:rsid w:val="00B01CCD"/>
    <w:rsid w:val="00B05C6E"/>
    <w:rsid w:val="00B15B7D"/>
    <w:rsid w:val="00B17FAD"/>
    <w:rsid w:val="00B203DC"/>
    <w:rsid w:val="00B319BB"/>
    <w:rsid w:val="00B34010"/>
    <w:rsid w:val="00B35F43"/>
    <w:rsid w:val="00B36455"/>
    <w:rsid w:val="00B3729C"/>
    <w:rsid w:val="00B37D0A"/>
    <w:rsid w:val="00B432DE"/>
    <w:rsid w:val="00B4441D"/>
    <w:rsid w:val="00B502D8"/>
    <w:rsid w:val="00B514B1"/>
    <w:rsid w:val="00B55757"/>
    <w:rsid w:val="00B57420"/>
    <w:rsid w:val="00B61AE2"/>
    <w:rsid w:val="00B63104"/>
    <w:rsid w:val="00B71015"/>
    <w:rsid w:val="00B762D8"/>
    <w:rsid w:val="00B803B3"/>
    <w:rsid w:val="00B8069C"/>
    <w:rsid w:val="00B822F3"/>
    <w:rsid w:val="00B824EC"/>
    <w:rsid w:val="00B83DE2"/>
    <w:rsid w:val="00B87CFD"/>
    <w:rsid w:val="00B94961"/>
    <w:rsid w:val="00B9538B"/>
    <w:rsid w:val="00BA03C7"/>
    <w:rsid w:val="00BA1087"/>
    <w:rsid w:val="00BA2774"/>
    <w:rsid w:val="00BA5E75"/>
    <w:rsid w:val="00BB3C0C"/>
    <w:rsid w:val="00BB448B"/>
    <w:rsid w:val="00BB454A"/>
    <w:rsid w:val="00BB4CEB"/>
    <w:rsid w:val="00BC0004"/>
    <w:rsid w:val="00BC018B"/>
    <w:rsid w:val="00BC183C"/>
    <w:rsid w:val="00BC681B"/>
    <w:rsid w:val="00BD6964"/>
    <w:rsid w:val="00BD6C56"/>
    <w:rsid w:val="00BD6CE4"/>
    <w:rsid w:val="00BD6D25"/>
    <w:rsid w:val="00BE0D5A"/>
    <w:rsid w:val="00BE7767"/>
    <w:rsid w:val="00BE7ABA"/>
    <w:rsid w:val="00BF2F32"/>
    <w:rsid w:val="00BF6C8E"/>
    <w:rsid w:val="00C04C1C"/>
    <w:rsid w:val="00C0611E"/>
    <w:rsid w:val="00C11D3A"/>
    <w:rsid w:val="00C13189"/>
    <w:rsid w:val="00C13624"/>
    <w:rsid w:val="00C1408A"/>
    <w:rsid w:val="00C1463A"/>
    <w:rsid w:val="00C14D43"/>
    <w:rsid w:val="00C169D4"/>
    <w:rsid w:val="00C16D32"/>
    <w:rsid w:val="00C2168C"/>
    <w:rsid w:val="00C238B1"/>
    <w:rsid w:val="00C25131"/>
    <w:rsid w:val="00C26B50"/>
    <w:rsid w:val="00C27D30"/>
    <w:rsid w:val="00C37042"/>
    <w:rsid w:val="00C40917"/>
    <w:rsid w:val="00C41038"/>
    <w:rsid w:val="00C442B8"/>
    <w:rsid w:val="00C4748A"/>
    <w:rsid w:val="00C52B08"/>
    <w:rsid w:val="00C54126"/>
    <w:rsid w:val="00C61438"/>
    <w:rsid w:val="00C63D17"/>
    <w:rsid w:val="00C7144C"/>
    <w:rsid w:val="00C71965"/>
    <w:rsid w:val="00C72AFD"/>
    <w:rsid w:val="00C7413F"/>
    <w:rsid w:val="00C77CA2"/>
    <w:rsid w:val="00C77EB3"/>
    <w:rsid w:val="00C80349"/>
    <w:rsid w:val="00C87281"/>
    <w:rsid w:val="00C9105E"/>
    <w:rsid w:val="00C915BC"/>
    <w:rsid w:val="00C9458D"/>
    <w:rsid w:val="00C96674"/>
    <w:rsid w:val="00CA6960"/>
    <w:rsid w:val="00CA741E"/>
    <w:rsid w:val="00CB1271"/>
    <w:rsid w:val="00CC5C1E"/>
    <w:rsid w:val="00CC6A5E"/>
    <w:rsid w:val="00CD1DEA"/>
    <w:rsid w:val="00CD1F4A"/>
    <w:rsid w:val="00CD49BC"/>
    <w:rsid w:val="00CE00EA"/>
    <w:rsid w:val="00CF435E"/>
    <w:rsid w:val="00CF44F6"/>
    <w:rsid w:val="00CF7F18"/>
    <w:rsid w:val="00D01D11"/>
    <w:rsid w:val="00D037FB"/>
    <w:rsid w:val="00D106B8"/>
    <w:rsid w:val="00D11168"/>
    <w:rsid w:val="00D14666"/>
    <w:rsid w:val="00D332B3"/>
    <w:rsid w:val="00D34C82"/>
    <w:rsid w:val="00D376ED"/>
    <w:rsid w:val="00D41CC3"/>
    <w:rsid w:val="00D45FE5"/>
    <w:rsid w:val="00D46C88"/>
    <w:rsid w:val="00D5220E"/>
    <w:rsid w:val="00D53D64"/>
    <w:rsid w:val="00D570A9"/>
    <w:rsid w:val="00D611E9"/>
    <w:rsid w:val="00D73166"/>
    <w:rsid w:val="00D73224"/>
    <w:rsid w:val="00D734E6"/>
    <w:rsid w:val="00D74AB7"/>
    <w:rsid w:val="00D74FFE"/>
    <w:rsid w:val="00D753F2"/>
    <w:rsid w:val="00D779BC"/>
    <w:rsid w:val="00D9077A"/>
    <w:rsid w:val="00D946C4"/>
    <w:rsid w:val="00D96725"/>
    <w:rsid w:val="00DA01BE"/>
    <w:rsid w:val="00DA28A1"/>
    <w:rsid w:val="00DA5189"/>
    <w:rsid w:val="00DA5670"/>
    <w:rsid w:val="00DA793B"/>
    <w:rsid w:val="00DB4A72"/>
    <w:rsid w:val="00DB5711"/>
    <w:rsid w:val="00DC33A4"/>
    <w:rsid w:val="00DD449B"/>
    <w:rsid w:val="00DD7AE7"/>
    <w:rsid w:val="00DE0DB2"/>
    <w:rsid w:val="00DE718D"/>
    <w:rsid w:val="00DE756E"/>
    <w:rsid w:val="00DE7EF2"/>
    <w:rsid w:val="00E038A7"/>
    <w:rsid w:val="00E04558"/>
    <w:rsid w:val="00E050AC"/>
    <w:rsid w:val="00E05ABF"/>
    <w:rsid w:val="00E05AD5"/>
    <w:rsid w:val="00E07985"/>
    <w:rsid w:val="00E12120"/>
    <w:rsid w:val="00E16CED"/>
    <w:rsid w:val="00E21279"/>
    <w:rsid w:val="00E2132F"/>
    <w:rsid w:val="00E233D8"/>
    <w:rsid w:val="00E244C2"/>
    <w:rsid w:val="00E2556E"/>
    <w:rsid w:val="00E35D3B"/>
    <w:rsid w:val="00E3763B"/>
    <w:rsid w:val="00E41C5D"/>
    <w:rsid w:val="00E436DE"/>
    <w:rsid w:val="00E4585C"/>
    <w:rsid w:val="00E464E6"/>
    <w:rsid w:val="00E50CDC"/>
    <w:rsid w:val="00E528FC"/>
    <w:rsid w:val="00E577CB"/>
    <w:rsid w:val="00E612DC"/>
    <w:rsid w:val="00E66891"/>
    <w:rsid w:val="00E704F5"/>
    <w:rsid w:val="00E73760"/>
    <w:rsid w:val="00E7571E"/>
    <w:rsid w:val="00E848D9"/>
    <w:rsid w:val="00E86162"/>
    <w:rsid w:val="00E86F56"/>
    <w:rsid w:val="00E877C6"/>
    <w:rsid w:val="00EA1988"/>
    <w:rsid w:val="00EB0B08"/>
    <w:rsid w:val="00EB4137"/>
    <w:rsid w:val="00EC00FE"/>
    <w:rsid w:val="00EC02CA"/>
    <w:rsid w:val="00EC4047"/>
    <w:rsid w:val="00ED4E24"/>
    <w:rsid w:val="00EE00F4"/>
    <w:rsid w:val="00EE3E5E"/>
    <w:rsid w:val="00EE4A6F"/>
    <w:rsid w:val="00EE4DAB"/>
    <w:rsid w:val="00EF0665"/>
    <w:rsid w:val="00EF291A"/>
    <w:rsid w:val="00EF3E7D"/>
    <w:rsid w:val="00EF5734"/>
    <w:rsid w:val="00EF67AD"/>
    <w:rsid w:val="00F010D3"/>
    <w:rsid w:val="00F024E9"/>
    <w:rsid w:val="00F1021B"/>
    <w:rsid w:val="00F10CC6"/>
    <w:rsid w:val="00F1384F"/>
    <w:rsid w:val="00F15E7C"/>
    <w:rsid w:val="00F170BF"/>
    <w:rsid w:val="00F21488"/>
    <w:rsid w:val="00F27D75"/>
    <w:rsid w:val="00F3051E"/>
    <w:rsid w:val="00F342C0"/>
    <w:rsid w:val="00F37E18"/>
    <w:rsid w:val="00F40835"/>
    <w:rsid w:val="00F418F4"/>
    <w:rsid w:val="00F4271D"/>
    <w:rsid w:val="00F4388E"/>
    <w:rsid w:val="00F50C12"/>
    <w:rsid w:val="00F54D00"/>
    <w:rsid w:val="00F56CA7"/>
    <w:rsid w:val="00F57741"/>
    <w:rsid w:val="00F57A0C"/>
    <w:rsid w:val="00F65CB9"/>
    <w:rsid w:val="00F73C50"/>
    <w:rsid w:val="00F80DCB"/>
    <w:rsid w:val="00F8240F"/>
    <w:rsid w:val="00F844D2"/>
    <w:rsid w:val="00F85392"/>
    <w:rsid w:val="00F85510"/>
    <w:rsid w:val="00F92DE8"/>
    <w:rsid w:val="00F94B7E"/>
    <w:rsid w:val="00F96904"/>
    <w:rsid w:val="00FA5568"/>
    <w:rsid w:val="00FA5905"/>
    <w:rsid w:val="00FB10EE"/>
    <w:rsid w:val="00FB12F9"/>
    <w:rsid w:val="00FB1CE9"/>
    <w:rsid w:val="00FC027C"/>
    <w:rsid w:val="00FD3E41"/>
    <w:rsid w:val="00FD4920"/>
    <w:rsid w:val="00FD6C5B"/>
    <w:rsid w:val="00FE0681"/>
    <w:rsid w:val="00FE0969"/>
    <w:rsid w:val="00FE2765"/>
    <w:rsid w:val="00FE30FD"/>
    <w:rsid w:val="00FE3578"/>
    <w:rsid w:val="00FE4A1F"/>
    <w:rsid w:val="00FE517E"/>
    <w:rsid w:val="00FE6661"/>
    <w:rsid w:val="00F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rutiger LT 45 Light" w:eastAsia="PMingLiU" w:hAnsi="Frutiger LT 45 Light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rsid w:val="00523051"/>
  </w:style>
  <w:style w:type="paragraph" w:styleId="Heading1">
    <w:name w:val="heading 1"/>
    <w:aliases w:val="H1,head 1"/>
    <w:next w:val="Normal"/>
    <w:link w:val="Heading1Char"/>
    <w:qFormat/>
    <w:rsid w:val="00523051"/>
    <w:pPr>
      <w:keepNext/>
      <w:spacing w:before="120" w:after="120"/>
      <w:outlineLvl w:val="0"/>
    </w:pPr>
    <w:rPr>
      <w:rFonts w:ascii="Frutiger LT 67 BoldCn" w:hAnsi="Frutiger LT 67 BoldCn" w:cs="Arial"/>
      <w:smallCaps/>
      <w:color w:val="00B0F0"/>
      <w:kern w:val="32"/>
      <w:sz w:val="32"/>
      <w:szCs w:val="32"/>
    </w:rPr>
  </w:style>
  <w:style w:type="paragraph" w:styleId="Heading2">
    <w:name w:val="heading 2"/>
    <w:aliases w:val="H2,h2"/>
    <w:basedOn w:val="Normal"/>
    <w:next w:val="Normal"/>
    <w:link w:val="Heading2Char"/>
    <w:qFormat/>
    <w:rsid w:val="00523051"/>
    <w:pPr>
      <w:keepNext/>
      <w:spacing w:before="240" w:after="60"/>
      <w:outlineLvl w:val="1"/>
    </w:pPr>
    <w:rPr>
      <w:rFonts w:ascii="Frutiger LT 67 BoldCn" w:hAnsi="Frutiger LT 67 BoldCn" w:cs="Arial"/>
      <w:bCs/>
      <w:iCs/>
      <w:sz w:val="28"/>
      <w:szCs w:val="28"/>
    </w:rPr>
  </w:style>
  <w:style w:type="paragraph" w:styleId="Heading3">
    <w:name w:val="heading 3"/>
    <w:aliases w:val="H3,h3"/>
    <w:basedOn w:val="Normal"/>
    <w:next w:val="Normal"/>
    <w:link w:val="Heading3Char"/>
    <w:qFormat/>
    <w:rsid w:val="00523051"/>
    <w:pPr>
      <w:keepNext/>
      <w:spacing w:before="240" w:after="60"/>
      <w:outlineLvl w:val="2"/>
    </w:pPr>
    <w:rPr>
      <w:rFonts w:ascii="Frutiger LT 67 BoldCn" w:hAnsi="Frutiger LT 67 BoldCn"/>
      <w:bCs/>
      <w:sz w:val="24"/>
      <w:szCs w:val="26"/>
    </w:rPr>
  </w:style>
  <w:style w:type="paragraph" w:styleId="Heading4">
    <w:name w:val="heading 4"/>
    <w:aliases w:val="H4,h4"/>
    <w:basedOn w:val="Normal"/>
    <w:next w:val="Normal"/>
    <w:link w:val="Heading4Char"/>
    <w:qFormat/>
    <w:rsid w:val="00523051"/>
    <w:pPr>
      <w:keepNext/>
      <w:spacing w:before="120"/>
      <w:outlineLvl w:val="3"/>
    </w:pPr>
    <w:rPr>
      <w:rFonts w:ascii="Frutiger LT 67 BoldCn" w:hAnsi="Frutiger LT 67 BoldCn"/>
      <w:i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23051"/>
    <w:pPr>
      <w:spacing w:before="200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23051"/>
    <w:pPr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523051"/>
    <w:pPr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Indent"/>
    <w:link w:val="Heading8Char"/>
    <w:semiHidden/>
    <w:unhideWhenUsed/>
    <w:qFormat/>
    <w:rsid w:val="00523051"/>
    <w:pPr>
      <w:outlineLvl w:val="7"/>
    </w:pPr>
    <w:rPr>
      <w:rFonts w:ascii="Times" w:hAnsi="Times"/>
      <w:i/>
      <w:lang w:val="en-GB"/>
    </w:rPr>
  </w:style>
  <w:style w:type="paragraph" w:styleId="Heading9">
    <w:name w:val="heading 9"/>
    <w:basedOn w:val="Normal"/>
    <w:next w:val="NormalIndent"/>
    <w:link w:val="Heading9Char"/>
    <w:semiHidden/>
    <w:unhideWhenUsed/>
    <w:qFormat/>
    <w:rsid w:val="00523051"/>
    <w:pPr>
      <w:outlineLvl w:val="8"/>
    </w:pPr>
    <w:rPr>
      <w:rFonts w:ascii="Times" w:hAnsi="Times"/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 1 Char"/>
    <w:link w:val="Heading1"/>
    <w:rsid w:val="00523051"/>
    <w:rPr>
      <w:rFonts w:ascii="Frutiger LT 67 BoldCn" w:hAnsi="Frutiger LT 67 BoldCn" w:cs="Arial"/>
      <w:smallCaps/>
      <w:color w:val="00B0F0"/>
      <w:kern w:val="32"/>
      <w:sz w:val="32"/>
      <w:szCs w:val="32"/>
    </w:rPr>
  </w:style>
  <w:style w:type="character" w:customStyle="1" w:styleId="Heading2Char">
    <w:name w:val="Heading 2 Char"/>
    <w:aliases w:val="H2 Char,h2 Char"/>
    <w:link w:val="Heading2"/>
    <w:rsid w:val="00523051"/>
    <w:rPr>
      <w:rFonts w:ascii="Frutiger LT 67 BoldCn" w:hAnsi="Frutiger LT 67 BoldCn" w:cs="Arial"/>
      <w:bCs/>
      <w:iCs/>
      <w:sz w:val="28"/>
      <w:szCs w:val="28"/>
    </w:rPr>
  </w:style>
  <w:style w:type="paragraph" w:customStyle="1" w:styleId="BulletedList">
    <w:name w:val="Bulleted List"/>
    <w:basedOn w:val="Normal"/>
    <w:rsid w:val="00523051"/>
    <w:pPr>
      <w:numPr>
        <w:numId w:val="1"/>
      </w:numPr>
      <w:spacing w:before="60" w:after="60"/>
      <w:ind w:left="360"/>
    </w:pPr>
  </w:style>
  <w:style w:type="paragraph" w:customStyle="1" w:styleId="Note">
    <w:name w:val="Note"/>
    <w:basedOn w:val="Normal"/>
    <w:next w:val="Normal"/>
    <w:rsid w:val="00523051"/>
    <w:pPr>
      <w:pBdr>
        <w:top w:val="single" w:sz="2" w:space="3" w:color="A6A6A6"/>
        <w:bottom w:val="single" w:sz="2" w:space="3" w:color="A6A6A6"/>
      </w:pBdr>
      <w:spacing w:before="120"/>
    </w:pPr>
  </w:style>
  <w:style w:type="character" w:customStyle="1" w:styleId="Heading3Char">
    <w:name w:val="Heading 3 Char"/>
    <w:aliases w:val="H3 Char,h3 Char"/>
    <w:link w:val="Heading3"/>
    <w:rsid w:val="00523051"/>
    <w:rPr>
      <w:rFonts w:ascii="Frutiger LT 67 BoldCn" w:hAnsi="Frutiger LT 67 BoldCn"/>
      <w:bCs/>
      <w:sz w:val="24"/>
      <w:szCs w:val="26"/>
    </w:rPr>
  </w:style>
  <w:style w:type="character" w:customStyle="1" w:styleId="Heading4Char">
    <w:name w:val="Heading 4 Char"/>
    <w:aliases w:val="H4 Char,h4 Char"/>
    <w:link w:val="Heading4"/>
    <w:rsid w:val="00523051"/>
    <w:rPr>
      <w:rFonts w:ascii="Frutiger LT 67 BoldCn" w:hAnsi="Frutiger LT 67 BoldCn"/>
      <w:i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23051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link w:val="Header"/>
    <w:uiPriority w:val="99"/>
    <w:rsid w:val="00523051"/>
  </w:style>
  <w:style w:type="paragraph" w:styleId="Footer">
    <w:name w:val="footer"/>
    <w:basedOn w:val="Normal"/>
    <w:link w:val="FooterChar"/>
    <w:uiPriority w:val="99"/>
    <w:unhideWhenUsed/>
    <w:rsid w:val="00523051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link w:val="Footer"/>
    <w:uiPriority w:val="99"/>
    <w:rsid w:val="00523051"/>
  </w:style>
  <w:style w:type="paragraph" w:styleId="BalloonText">
    <w:name w:val="Balloon Text"/>
    <w:basedOn w:val="Normal"/>
    <w:link w:val="BalloonTextChar"/>
    <w:uiPriority w:val="99"/>
    <w:semiHidden/>
    <w:unhideWhenUsed/>
    <w:rsid w:val="00523051"/>
    <w:rPr>
      <w:rFonts w:ascii="Cambria" w:hAnsi="Cambri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3051"/>
    <w:rPr>
      <w:rFonts w:ascii="Cambria" w:hAnsi="Cambria"/>
      <w:sz w:val="16"/>
      <w:szCs w:val="16"/>
    </w:rPr>
  </w:style>
  <w:style w:type="character" w:styleId="Hyperlink">
    <w:name w:val="Hyperlink"/>
    <w:aliases w:val="Laird Hyperlink"/>
    <w:uiPriority w:val="99"/>
    <w:unhideWhenUsed/>
    <w:qFormat/>
    <w:rsid w:val="00523051"/>
    <w:rPr>
      <w:color w:val="0000FF"/>
      <w:u w:val="single"/>
    </w:rPr>
  </w:style>
  <w:style w:type="table" w:styleId="TableGrid">
    <w:name w:val="Table Grid"/>
    <w:basedOn w:val="TableNormal"/>
    <w:uiPriority w:val="59"/>
    <w:rsid w:val="00523051"/>
    <w:pPr>
      <w:contextualSpacing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523051"/>
    <w:pPr>
      <w:keepLines/>
      <w:spacing w:before="480" w:after="0" w:line="276" w:lineRule="auto"/>
      <w:outlineLvl w:val="9"/>
    </w:pPr>
    <w:rPr>
      <w:rFonts w:eastAsia="MS Gothic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523051"/>
    <w:pPr>
      <w:tabs>
        <w:tab w:val="left" w:pos="1540"/>
        <w:tab w:val="right" w:leader="dot" w:pos="9360"/>
      </w:tabs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23051"/>
    <w:pPr>
      <w:tabs>
        <w:tab w:val="right" w:leader="dot" w:pos="9360"/>
      </w:tabs>
    </w:pPr>
    <w:rPr>
      <w:rFonts w:ascii="Frutiger LT 55 Roman" w:hAnsi="Frutiger LT 55 Roman"/>
    </w:rPr>
  </w:style>
  <w:style w:type="paragraph" w:styleId="TOC3">
    <w:name w:val="toc 3"/>
    <w:basedOn w:val="Normal"/>
    <w:next w:val="Normal"/>
    <w:autoRedefine/>
    <w:uiPriority w:val="39"/>
    <w:unhideWhenUsed/>
    <w:rsid w:val="00523051"/>
    <w:pPr>
      <w:tabs>
        <w:tab w:val="left" w:pos="1760"/>
        <w:tab w:val="right" w:leader="dot" w:pos="9360"/>
      </w:tabs>
      <w:ind w:left="480"/>
    </w:pPr>
  </w:style>
  <w:style w:type="paragraph" w:customStyle="1" w:styleId="Char">
    <w:name w:val="Char"/>
    <w:basedOn w:val="Normal"/>
    <w:rsid w:val="00523051"/>
    <w:pPr>
      <w:spacing w:after="160" w:line="240" w:lineRule="exact"/>
    </w:pPr>
    <w:rPr>
      <w:rFonts w:ascii="Tahoma" w:eastAsia="Times New Roman" w:hAnsi="Tahoma"/>
    </w:rPr>
  </w:style>
  <w:style w:type="paragraph" w:customStyle="1" w:styleId="Default">
    <w:name w:val="Default"/>
    <w:rsid w:val="00523051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BookTitle">
    <w:name w:val="Book Title"/>
    <w:uiPriority w:val="33"/>
    <w:rsid w:val="00523051"/>
    <w:rPr>
      <w:rFonts w:ascii="Cambria" w:eastAsia="Times New Roman" w:hAnsi="Cambria" w:cs="Times New Roman"/>
      <w:i/>
      <w:iCs/>
      <w:sz w:val="20"/>
      <w:szCs w:val="20"/>
    </w:rPr>
  </w:style>
  <w:style w:type="paragraph" w:styleId="ListParagraph">
    <w:name w:val="List Paragraph"/>
    <w:basedOn w:val="Normal"/>
    <w:uiPriority w:val="34"/>
    <w:rsid w:val="00523051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523051"/>
    <w:pPr>
      <w:spacing w:after="100"/>
      <w:ind w:left="660"/>
    </w:pPr>
    <w:rPr>
      <w:rFonts w:ascii="Calibri" w:eastAsia="Times New Roman" w:hAnsi="Calibr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523051"/>
    <w:pPr>
      <w:spacing w:after="100"/>
      <w:ind w:left="880"/>
    </w:pPr>
    <w:rPr>
      <w:rFonts w:ascii="Calibri" w:eastAsia="Times New Roman" w:hAnsi="Calibr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523051"/>
    <w:pPr>
      <w:spacing w:after="100"/>
      <w:ind w:left="1100"/>
    </w:pPr>
    <w:rPr>
      <w:rFonts w:ascii="Calibri" w:eastAsia="Times New Roman" w:hAnsi="Calibr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523051"/>
    <w:pPr>
      <w:spacing w:after="100"/>
      <w:ind w:left="1320"/>
    </w:pPr>
    <w:rPr>
      <w:rFonts w:ascii="Calibri" w:eastAsia="Times New Roman" w:hAnsi="Calibr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523051"/>
    <w:pPr>
      <w:spacing w:after="100"/>
      <w:ind w:left="1540"/>
    </w:pPr>
    <w:rPr>
      <w:rFonts w:ascii="Calibri" w:eastAsia="Times New Roman" w:hAnsi="Calibr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523051"/>
    <w:pPr>
      <w:spacing w:after="100"/>
      <w:ind w:left="1760"/>
    </w:pPr>
    <w:rPr>
      <w:rFonts w:ascii="Calibri" w:eastAsia="Times New Roman" w:hAnsi="Calibri"/>
      <w:sz w:val="22"/>
    </w:rPr>
  </w:style>
  <w:style w:type="paragraph" w:styleId="NoSpacing">
    <w:name w:val="No Spacing"/>
    <w:basedOn w:val="Normal"/>
    <w:link w:val="NoSpacingChar"/>
    <w:uiPriority w:val="1"/>
    <w:rsid w:val="00523051"/>
  </w:style>
  <w:style w:type="paragraph" w:styleId="NormalWeb">
    <w:name w:val="Normal (Web)"/>
    <w:basedOn w:val="Normal"/>
    <w:uiPriority w:val="99"/>
    <w:unhideWhenUsed/>
    <w:rsid w:val="00523051"/>
    <w:pPr>
      <w:spacing w:before="100" w:beforeAutospacing="1" w:after="100" w:afterAutospacing="1"/>
    </w:pPr>
    <w:rPr>
      <w:rFonts w:eastAsia="Times New Roman" w:cs="Arial"/>
    </w:rPr>
  </w:style>
  <w:style w:type="character" w:styleId="CommentReference">
    <w:name w:val="annotation reference"/>
    <w:uiPriority w:val="99"/>
    <w:semiHidden/>
    <w:unhideWhenUsed/>
    <w:rsid w:val="005230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3051"/>
    <w:rPr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523051"/>
    <w:rPr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05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23051"/>
    <w:rPr>
      <w:b/>
      <w:bCs/>
      <w:lang w:val="x-none" w:eastAsia="x-none"/>
    </w:rPr>
  </w:style>
  <w:style w:type="paragraph" w:styleId="Caption">
    <w:name w:val="caption"/>
    <w:basedOn w:val="Normal"/>
    <w:next w:val="Normal"/>
    <w:unhideWhenUsed/>
    <w:qFormat/>
    <w:rsid w:val="00523051"/>
    <w:pPr>
      <w:widowControl w:val="0"/>
    </w:pPr>
    <w:rPr>
      <w:kern w:val="2"/>
      <w:lang w:eastAsia="zh-TW"/>
    </w:rPr>
  </w:style>
  <w:style w:type="character" w:styleId="Emphasis">
    <w:name w:val="Emphasis"/>
    <w:qFormat/>
    <w:rsid w:val="00523051"/>
    <w:rPr>
      <w:i/>
      <w:iCs w:val="0"/>
    </w:rPr>
  </w:style>
  <w:style w:type="paragraph" w:customStyle="1" w:styleId="bulletedlist0">
    <w:name w:val="bulletedlist"/>
    <w:basedOn w:val="Normal"/>
    <w:rsid w:val="00523051"/>
    <w:pPr>
      <w:spacing w:before="60" w:after="60"/>
      <w:ind w:left="360" w:hanging="360"/>
    </w:pPr>
    <w:rPr>
      <w:rFonts w:eastAsia="Calibri" w:cs="Arial"/>
    </w:rPr>
  </w:style>
  <w:style w:type="paragraph" w:customStyle="1" w:styleId="4">
    <w:name w:val="4"/>
    <w:rsid w:val="00523051"/>
    <w:pPr>
      <w:autoSpaceDE w:val="0"/>
      <w:autoSpaceDN w:val="0"/>
      <w:adjustRightInd w:val="0"/>
    </w:pPr>
    <w:rPr>
      <w:rFonts w:ascii="Verdana" w:hAnsi="Verdana"/>
      <w:sz w:val="24"/>
      <w:szCs w:val="24"/>
    </w:rPr>
  </w:style>
  <w:style w:type="character" w:styleId="Strong">
    <w:name w:val="Strong"/>
    <w:uiPriority w:val="22"/>
    <w:rsid w:val="00523051"/>
    <w:rPr>
      <w:b/>
      <w:color w:val="C0504D"/>
    </w:rPr>
  </w:style>
  <w:style w:type="paragraph" w:styleId="Revision">
    <w:name w:val="Revision"/>
    <w:hidden/>
    <w:uiPriority w:val="99"/>
    <w:semiHidden/>
    <w:rsid w:val="00523051"/>
    <w:rPr>
      <w:rFonts w:ascii="Arial" w:hAnsi="Arial"/>
      <w:szCs w:val="22"/>
    </w:rPr>
  </w:style>
  <w:style w:type="character" w:styleId="FollowedHyperlink">
    <w:name w:val="FollowedHyperlink"/>
    <w:uiPriority w:val="99"/>
    <w:semiHidden/>
    <w:unhideWhenUsed/>
    <w:rsid w:val="00523051"/>
    <w:rPr>
      <w:color w:val="800080"/>
      <w:u w:val="single"/>
    </w:rPr>
  </w:style>
  <w:style w:type="character" w:customStyle="1" w:styleId="Heading5Char">
    <w:name w:val="Heading 5 Char"/>
    <w:link w:val="Heading5"/>
    <w:uiPriority w:val="9"/>
    <w:rsid w:val="00523051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523051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523051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semiHidden/>
    <w:rsid w:val="00523051"/>
    <w:rPr>
      <w:rFonts w:ascii="Times" w:hAnsi="Times"/>
      <w:i/>
      <w:lang w:val="en-GB"/>
    </w:rPr>
  </w:style>
  <w:style w:type="character" w:customStyle="1" w:styleId="Heading9Char">
    <w:name w:val="Heading 9 Char"/>
    <w:link w:val="Heading9"/>
    <w:semiHidden/>
    <w:rsid w:val="00523051"/>
    <w:rPr>
      <w:rFonts w:ascii="Times" w:hAnsi="Times"/>
      <w:i/>
      <w:lang w:val="en-GB"/>
    </w:rPr>
  </w:style>
  <w:style w:type="paragraph" w:customStyle="1" w:styleId="LairdTableHead">
    <w:name w:val="Laird Table Head"/>
    <w:basedOn w:val="LairdTableText"/>
    <w:qFormat/>
    <w:rsid w:val="00523051"/>
    <w:pPr>
      <w:spacing w:before="60" w:after="60"/>
    </w:pPr>
    <w:rPr>
      <w:b/>
      <w:color w:val="000000"/>
      <w:szCs w:val="18"/>
    </w:rPr>
  </w:style>
  <w:style w:type="paragraph" w:customStyle="1" w:styleId="LairdNormal">
    <w:name w:val="Laird Normal"/>
    <w:qFormat/>
    <w:rsid w:val="00523051"/>
    <w:pPr>
      <w:spacing w:before="120" w:after="120" w:line="240" w:lineRule="exact"/>
    </w:pPr>
    <w:rPr>
      <w:rFonts w:eastAsia="Arial" w:cs="Arial"/>
      <w:lang w:val="en-GB"/>
    </w:rPr>
  </w:style>
  <w:style w:type="paragraph" w:customStyle="1" w:styleId="LairdCaption">
    <w:name w:val="Laird Caption"/>
    <w:basedOn w:val="Caption"/>
    <w:next w:val="Normal"/>
    <w:unhideWhenUsed/>
    <w:qFormat/>
    <w:rsid w:val="00523051"/>
    <w:pPr>
      <w:widowControl/>
      <w:spacing w:before="60" w:after="240"/>
    </w:pPr>
    <w:rPr>
      <w:b/>
      <w:bCs/>
      <w:i/>
      <w:kern w:val="0"/>
      <w:sz w:val="18"/>
      <w:lang w:eastAsia="en-US"/>
    </w:rPr>
  </w:style>
  <w:style w:type="paragraph" w:customStyle="1" w:styleId="LairdNoteText-NoSpaceAfter">
    <w:name w:val="Laird Note Text - No Space After"/>
    <w:basedOn w:val="Normal"/>
    <w:qFormat/>
    <w:rsid w:val="00523051"/>
    <w:rPr>
      <w:b/>
      <w:i/>
      <w:color w:val="000000"/>
      <w:sz w:val="16"/>
      <w:szCs w:val="18"/>
    </w:rPr>
  </w:style>
  <w:style w:type="paragraph" w:customStyle="1" w:styleId="LairdNoteText">
    <w:name w:val="Laird Note Text"/>
    <w:basedOn w:val="Normal"/>
    <w:qFormat/>
    <w:rsid w:val="00523051"/>
    <w:pPr>
      <w:spacing w:after="240" w:line="240" w:lineRule="exact"/>
    </w:pPr>
    <w:rPr>
      <w:rFonts w:ascii="Arial" w:hAnsi="Arial" w:cs="Arial"/>
      <w:b/>
      <w:i/>
      <w:color w:val="000000"/>
      <w:sz w:val="16"/>
      <w:szCs w:val="18"/>
    </w:rPr>
  </w:style>
  <w:style w:type="paragraph" w:customStyle="1" w:styleId="LairdNote1">
    <w:name w:val="Laird Note 1"/>
    <w:basedOn w:val="LairdNormal"/>
    <w:qFormat/>
    <w:rsid w:val="00523051"/>
    <w:pPr>
      <w:pBdr>
        <w:top w:val="single" w:sz="2" w:space="6" w:color="auto"/>
        <w:bottom w:val="single" w:sz="2" w:space="6" w:color="auto"/>
      </w:pBdr>
      <w:spacing w:after="240"/>
      <w:ind w:left="900" w:hanging="720"/>
    </w:pPr>
    <w:rPr>
      <w:b/>
      <w:color w:val="000000"/>
    </w:rPr>
  </w:style>
  <w:style w:type="paragraph" w:customStyle="1" w:styleId="LairdTableTextBold">
    <w:name w:val="Laird Table Text Bold"/>
    <w:basedOn w:val="LairdTableText"/>
    <w:qFormat/>
    <w:rsid w:val="00523051"/>
    <w:rPr>
      <w:b/>
    </w:rPr>
  </w:style>
  <w:style w:type="paragraph" w:customStyle="1" w:styleId="LairdTableTextItalic">
    <w:name w:val="Laird Table Text Italic"/>
    <w:basedOn w:val="LairdTableTextBold"/>
    <w:qFormat/>
    <w:rsid w:val="00523051"/>
    <w:rPr>
      <w:b w:val="0"/>
      <w:i/>
    </w:rPr>
  </w:style>
  <w:style w:type="paragraph" w:customStyle="1" w:styleId="LairdChapterHead">
    <w:name w:val="Laird Chapter Head"/>
    <w:basedOn w:val="Normal"/>
    <w:qFormat/>
    <w:rsid w:val="00523051"/>
    <w:pPr>
      <w:adjustRightInd w:val="0"/>
      <w:spacing w:before="120" w:line="240" w:lineRule="exact"/>
      <w:jc w:val="center"/>
    </w:pPr>
    <w:rPr>
      <w:rFonts w:ascii="Arial" w:hAnsi="Arial" w:cs="Arial"/>
      <w:b/>
      <w:bCs/>
      <w:sz w:val="32"/>
      <w:szCs w:val="24"/>
    </w:rPr>
  </w:style>
  <w:style w:type="paragraph" w:customStyle="1" w:styleId="LairdWarning">
    <w:name w:val="Laird Warning"/>
    <w:basedOn w:val="Normal"/>
    <w:next w:val="Normal"/>
    <w:qFormat/>
    <w:rsid w:val="00523051"/>
    <w:pPr>
      <w:spacing w:before="240" w:after="240" w:line="240" w:lineRule="exact"/>
    </w:pPr>
    <w:rPr>
      <w:rFonts w:ascii="Frutiger LT 55 Roman" w:hAnsi="Frutiger LT 55 Roman" w:cs="Arial"/>
      <w:color w:val="FF0000"/>
      <w:szCs w:val="18"/>
    </w:rPr>
  </w:style>
  <w:style w:type="paragraph" w:customStyle="1" w:styleId="LairdNumberedList">
    <w:name w:val="Laird Numbered List"/>
    <w:basedOn w:val="Normal"/>
    <w:qFormat/>
    <w:rsid w:val="00523051"/>
    <w:pPr>
      <w:spacing w:after="240" w:line="240" w:lineRule="exact"/>
      <w:ind w:left="216" w:hanging="216"/>
    </w:pPr>
    <w:rPr>
      <w:rFonts w:ascii="Arial" w:hAnsi="Arial" w:cs="Arial"/>
      <w:color w:val="000000"/>
      <w:sz w:val="18"/>
      <w:szCs w:val="18"/>
    </w:rPr>
  </w:style>
  <w:style w:type="paragraph" w:customStyle="1" w:styleId="LairdImage">
    <w:name w:val="Laird Image"/>
    <w:basedOn w:val="LairdNormal"/>
    <w:qFormat/>
    <w:rsid w:val="00523051"/>
    <w:pPr>
      <w:spacing w:after="0" w:line="240" w:lineRule="auto"/>
    </w:pPr>
  </w:style>
  <w:style w:type="paragraph" w:customStyle="1" w:styleId="LairdTableText">
    <w:name w:val="Laird Table Text"/>
    <w:basedOn w:val="LairdNormal"/>
    <w:qFormat/>
    <w:rsid w:val="00523051"/>
    <w:pPr>
      <w:spacing w:before="30" w:after="30"/>
    </w:pPr>
  </w:style>
  <w:style w:type="paragraph" w:customStyle="1" w:styleId="LairdSmallBlankLine">
    <w:name w:val="Laird Small Blank Line"/>
    <w:basedOn w:val="Normal"/>
    <w:qFormat/>
    <w:rsid w:val="00523051"/>
    <w:pPr>
      <w:spacing w:after="60" w:line="240" w:lineRule="exact"/>
    </w:pPr>
    <w:rPr>
      <w:rFonts w:ascii="Arial" w:hAnsi="Arial" w:cs="Arial"/>
      <w:color w:val="000000"/>
      <w:sz w:val="12"/>
      <w:szCs w:val="18"/>
    </w:rPr>
  </w:style>
  <w:style w:type="paragraph" w:customStyle="1" w:styleId="LairdCopyright-WarrantyText">
    <w:name w:val="Laird Copyright-Warranty Text"/>
    <w:basedOn w:val="Normal"/>
    <w:qFormat/>
    <w:rsid w:val="00523051"/>
    <w:pPr>
      <w:spacing w:after="120" w:line="240" w:lineRule="exact"/>
    </w:pPr>
    <w:rPr>
      <w:rFonts w:ascii="Arial" w:hAnsi="Arial" w:cs="Arial"/>
      <w:color w:val="000000"/>
      <w:sz w:val="14"/>
      <w:szCs w:val="18"/>
    </w:rPr>
  </w:style>
  <w:style w:type="paragraph" w:customStyle="1" w:styleId="LairdTitleProductName">
    <w:name w:val="Laird Title Product Name"/>
    <w:basedOn w:val="Normal"/>
    <w:qFormat/>
    <w:rsid w:val="00523051"/>
    <w:pPr>
      <w:widowControl w:val="0"/>
      <w:snapToGrid w:val="0"/>
    </w:pPr>
    <w:rPr>
      <w:rFonts w:ascii="Frutiger LT 77 BlackCn" w:hAnsi="Frutiger LT 77 BlackCn"/>
      <w:color w:val="00B0F0"/>
      <w:kern w:val="2"/>
      <w:sz w:val="48"/>
      <w:lang w:eastAsia="zh-HK"/>
    </w:rPr>
  </w:style>
  <w:style w:type="paragraph" w:customStyle="1" w:styleId="LairdPageNumber">
    <w:name w:val="Laird Page Number"/>
    <w:basedOn w:val="Footer"/>
    <w:qFormat/>
    <w:rsid w:val="00523051"/>
    <w:pPr>
      <w:tabs>
        <w:tab w:val="clear" w:pos="4153"/>
        <w:tab w:val="clear" w:pos="8306"/>
        <w:tab w:val="center" w:pos="4680"/>
        <w:tab w:val="right" w:pos="9360"/>
      </w:tabs>
      <w:snapToGrid/>
    </w:pPr>
    <w:rPr>
      <w:color w:val="31849B"/>
      <w:sz w:val="24"/>
      <w:szCs w:val="24"/>
    </w:rPr>
  </w:style>
  <w:style w:type="paragraph" w:customStyle="1" w:styleId="LairdBullet1">
    <w:name w:val="Laird Bullet 1"/>
    <w:basedOn w:val="ListParagraph"/>
    <w:qFormat/>
    <w:rsid w:val="00523051"/>
    <w:pPr>
      <w:numPr>
        <w:numId w:val="7"/>
      </w:numPr>
      <w:spacing w:after="240" w:line="260" w:lineRule="exact"/>
    </w:pPr>
    <w:rPr>
      <w:rFonts w:cs="Arial"/>
      <w:lang w:eastAsia="zh-HK"/>
    </w:rPr>
  </w:style>
  <w:style w:type="paragraph" w:customStyle="1" w:styleId="LairdChapterNumber">
    <w:name w:val="Laird Chapter Number"/>
    <w:basedOn w:val="LairdChapterHead"/>
    <w:qFormat/>
    <w:rsid w:val="00523051"/>
  </w:style>
  <w:style w:type="paragraph" w:customStyle="1" w:styleId="LairdH2">
    <w:name w:val="Laird H2"/>
    <w:basedOn w:val="Heading2"/>
    <w:next w:val="LairdNormal"/>
    <w:link w:val="LairdH2Char"/>
    <w:rsid w:val="00523051"/>
    <w:rPr>
      <w:b/>
      <w:i/>
    </w:rPr>
  </w:style>
  <w:style w:type="paragraph" w:customStyle="1" w:styleId="LairdTitleDocumentType">
    <w:name w:val="Laird Title Document Type"/>
    <w:basedOn w:val="LairdTitleProductName"/>
    <w:qFormat/>
    <w:rsid w:val="00523051"/>
    <w:rPr>
      <w:rFonts w:ascii="Frutiger LT 55 Roman" w:hAnsi="Frutiger LT 55 Roman"/>
      <w:color w:val="auto"/>
      <w:sz w:val="40"/>
    </w:rPr>
  </w:style>
  <w:style w:type="paragraph" w:customStyle="1" w:styleId="LairdH3">
    <w:name w:val="Laird H3"/>
    <w:basedOn w:val="Heading3"/>
    <w:next w:val="LairdNormal"/>
    <w:rsid w:val="00523051"/>
    <w:rPr>
      <w:rFonts w:cs="Arial"/>
      <w:b/>
    </w:rPr>
  </w:style>
  <w:style w:type="paragraph" w:customStyle="1" w:styleId="LairdOrdList1">
    <w:name w:val="Laird Ord List 1"/>
    <w:basedOn w:val="LairdBullet1"/>
    <w:unhideWhenUsed/>
    <w:qFormat/>
    <w:rsid w:val="00523051"/>
    <w:pPr>
      <w:numPr>
        <w:numId w:val="2"/>
      </w:numPr>
      <w:tabs>
        <w:tab w:val="left" w:pos="810"/>
      </w:tabs>
    </w:pPr>
  </w:style>
  <w:style w:type="paragraph" w:customStyle="1" w:styleId="LairdTableTextIndent">
    <w:name w:val="Laird Table Text Indent"/>
    <w:basedOn w:val="LairdTableTextBold"/>
    <w:qFormat/>
    <w:rsid w:val="00523051"/>
    <w:pPr>
      <w:ind w:left="302"/>
    </w:pPr>
    <w:rPr>
      <w:b w:val="0"/>
      <w:lang w:eastAsia="en-GB"/>
    </w:rPr>
  </w:style>
  <w:style w:type="paragraph" w:customStyle="1" w:styleId="LairdH4">
    <w:name w:val="Laird H4"/>
    <w:basedOn w:val="Heading4"/>
    <w:next w:val="LairdNormal"/>
    <w:link w:val="LairdH4Char"/>
    <w:rsid w:val="00523051"/>
    <w:rPr>
      <w:rFonts w:cs="Arial"/>
      <w:b/>
      <w:i w:val="0"/>
    </w:rPr>
  </w:style>
  <w:style w:type="paragraph" w:styleId="NormalIndent">
    <w:name w:val="Normal Indent"/>
    <w:basedOn w:val="Normal"/>
    <w:uiPriority w:val="99"/>
    <w:semiHidden/>
    <w:unhideWhenUsed/>
    <w:rsid w:val="00523051"/>
    <w:pPr>
      <w:ind w:leftChars="200" w:left="480"/>
    </w:pPr>
  </w:style>
  <w:style w:type="character" w:styleId="IntenseReference">
    <w:name w:val="Intense Reference"/>
    <w:uiPriority w:val="32"/>
    <w:rsid w:val="00523051"/>
    <w:rPr>
      <w:b/>
      <w:bCs/>
      <w:smallCaps/>
      <w:spacing w:val="5"/>
      <w:sz w:val="22"/>
      <w:szCs w:val="22"/>
      <w:u w:val="single"/>
    </w:rPr>
  </w:style>
  <w:style w:type="paragraph" w:customStyle="1" w:styleId="BlueHeader12pt">
    <w:name w:val="__Blue Header 12pt"/>
    <w:next w:val="Normal"/>
    <w:rsid w:val="00523051"/>
    <w:pPr>
      <w:spacing w:after="40" w:line="240" w:lineRule="exact"/>
    </w:pPr>
    <w:rPr>
      <w:rFonts w:ascii="Arial" w:eastAsia="Arial" w:hAnsi="Arial" w:cs="Arial"/>
      <w:b/>
      <w:bCs/>
      <w:color w:val="00B0F0"/>
      <w:sz w:val="24"/>
      <w:szCs w:val="24"/>
      <w:lang w:eastAsia="zh-HK"/>
    </w:rPr>
  </w:style>
  <w:style w:type="paragraph" w:customStyle="1" w:styleId="BodyCopy9pt">
    <w:name w:val="__Body Copy 9pt"/>
    <w:rsid w:val="00523051"/>
    <w:pPr>
      <w:spacing w:after="240" w:line="240" w:lineRule="exact"/>
    </w:pPr>
    <w:rPr>
      <w:rFonts w:ascii="Arial" w:eastAsia="Arial" w:hAnsi="Arial" w:cs="Arial"/>
      <w:sz w:val="18"/>
      <w:szCs w:val="18"/>
      <w:lang w:val="en-GB"/>
    </w:rPr>
  </w:style>
  <w:style w:type="paragraph" w:customStyle="1" w:styleId="BulletList">
    <w:name w:val="__Bullet List"/>
    <w:rsid w:val="00523051"/>
    <w:pPr>
      <w:numPr>
        <w:numId w:val="3"/>
      </w:numPr>
      <w:spacing w:after="120" w:line="240" w:lineRule="exact"/>
    </w:pPr>
    <w:rPr>
      <w:rFonts w:ascii="Arial" w:eastAsia="Arial" w:hAnsi="Arial" w:cs="Arial"/>
      <w:bCs/>
      <w:sz w:val="18"/>
      <w:szCs w:val="24"/>
      <w:lang w:eastAsia="zh-HK"/>
    </w:rPr>
  </w:style>
  <w:style w:type="paragraph" w:customStyle="1" w:styleId="BulletListLAST">
    <w:name w:val="__Bullet List LAST"/>
    <w:rsid w:val="00523051"/>
    <w:pPr>
      <w:numPr>
        <w:numId w:val="4"/>
      </w:numPr>
      <w:spacing w:after="240" w:line="240" w:lineRule="exact"/>
    </w:pPr>
    <w:rPr>
      <w:rFonts w:ascii="Arial" w:eastAsia="Arial" w:hAnsi="Arial" w:cs="Arial"/>
      <w:sz w:val="18"/>
      <w:szCs w:val="24"/>
      <w:lang w:val="en-GB"/>
    </w:rPr>
  </w:style>
  <w:style w:type="paragraph" w:customStyle="1" w:styleId="NOTES">
    <w:name w:val="__NOTES"/>
    <w:qFormat/>
    <w:rsid w:val="00523051"/>
    <w:pPr>
      <w:numPr>
        <w:numId w:val="9"/>
      </w:numPr>
      <w:spacing w:line="240" w:lineRule="exact"/>
    </w:pPr>
    <w:rPr>
      <w:rFonts w:ascii="Arial" w:eastAsia="Arial" w:hAnsi="Arial" w:cs="Arial"/>
      <w:color w:val="000000"/>
      <w:sz w:val="16"/>
      <w:szCs w:val="18"/>
    </w:rPr>
  </w:style>
  <w:style w:type="paragraph" w:customStyle="1" w:styleId="SubHead12ptBlack">
    <w:name w:val="__SubHead 12pt Black"/>
    <w:next w:val="BodyCopy9pt"/>
    <w:qFormat/>
    <w:rsid w:val="00523051"/>
    <w:pPr>
      <w:spacing w:after="40" w:line="240" w:lineRule="exact"/>
    </w:pPr>
    <w:rPr>
      <w:rFonts w:ascii="Arial" w:eastAsia="Arial" w:hAnsi="Arial" w:cs="Arial"/>
      <w:b/>
      <w:bCs/>
      <w:sz w:val="22"/>
      <w:szCs w:val="18"/>
      <w:lang w:eastAsia="zh-HK"/>
    </w:rPr>
  </w:style>
  <w:style w:type="paragraph" w:customStyle="1" w:styleId="SubSubHead">
    <w:name w:val="__SubSub Head"/>
    <w:next w:val="BodyCopy9pt"/>
    <w:qFormat/>
    <w:rsid w:val="00523051"/>
    <w:pPr>
      <w:spacing w:before="200" w:line="240" w:lineRule="exact"/>
    </w:pPr>
    <w:rPr>
      <w:rFonts w:ascii="Arial" w:eastAsia="Arial" w:hAnsi="Arial" w:cs="Arial"/>
      <w:b/>
      <w:color w:val="000000"/>
      <w:sz w:val="18"/>
      <w:szCs w:val="18"/>
      <w:lang w:eastAsia="ja-JP"/>
    </w:rPr>
  </w:style>
  <w:style w:type="table" w:customStyle="1" w:styleId="TABLEBody">
    <w:name w:val="__TABLE Body"/>
    <w:basedOn w:val="TableGrid"/>
    <w:uiPriority w:val="99"/>
    <w:rsid w:val="00523051"/>
    <w:pPr>
      <w:spacing w:line="240" w:lineRule="exact"/>
    </w:pPr>
    <w:rPr>
      <w:rFonts w:ascii="Calibri" w:eastAsia="Arial" w:hAnsi="Calibri"/>
      <w:sz w:val="16"/>
    </w:rPr>
    <w:tblPr>
      <w:tblInd w:w="0" w:type="dxa"/>
      <w:tblBorders>
        <w:top w:val="single" w:sz="4" w:space="0" w:color="00B0F0"/>
        <w:bottom w:val="single" w:sz="4" w:space="0" w:color="00B0F0"/>
        <w:insideH w:val="single" w:sz="4" w:space="0" w:color="00B0F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pPr>
        <w:jc w:val="both"/>
      </w:pPr>
      <w:rPr>
        <w:rFonts w:ascii="Arial" w:hAnsi="Arial"/>
        <w:b w:val="0"/>
        <w:i w:val="0"/>
        <w:color w:val="auto"/>
        <w:sz w:val="16"/>
      </w:rPr>
      <w:tblPr/>
      <w:tcPr>
        <w:tcBorders>
          <w:top w:val="nil"/>
          <w:left w:val="nil"/>
          <w:bottom w:val="single" w:sz="4" w:space="0" w:color="00B0F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Name">
    <w:name w:val="__Table Name"/>
    <w:qFormat/>
    <w:rsid w:val="00523051"/>
    <w:pPr>
      <w:spacing w:line="240" w:lineRule="exact"/>
      <w:jc w:val="center"/>
    </w:pPr>
    <w:rPr>
      <w:rFonts w:ascii="Arial" w:eastAsia="Arial" w:hAnsi="Arial" w:cs="Arial"/>
      <w:bCs/>
      <w:color w:val="000000"/>
      <w:sz w:val="16"/>
      <w:szCs w:val="16"/>
    </w:rPr>
  </w:style>
  <w:style w:type="paragraph" w:customStyle="1" w:styleId="Contents40chLeader">
    <w:name w:val="_Contents 40ch Leader"/>
    <w:basedOn w:val="BodyCopy9pt"/>
    <w:qFormat/>
    <w:rsid w:val="00523051"/>
    <w:pPr>
      <w:tabs>
        <w:tab w:val="right" w:leader="dot" w:pos="9600"/>
      </w:tabs>
    </w:pPr>
    <w:rPr>
      <w:lang w:eastAsia="zh-HK"/>
    </w:rPr>
  </w:style>
  <w:style w:type="paragraph" w:customStyle="1" w:styleId="LairdH1">
    <w:name w:val="Laird H1"/>
    <w:basedOn w:val="Heading1"/>
    <w:next w:val="LairdNormal"/>
    <w:link w:val="LairdH1Char"/>
    <w:rsid w:val="00523051"/>
    <w:rPr>
      <w:b/>
      <w:smallCaps w:val="0"/>
      <w:lang w:eastAsia="zh-HK"/>
    </w:rPr>
  </w:style>
  <w:style w:type="paragraph" w:customStyle="1" w:styleId="LairdH5">
    <w:name w:val="Laird H5"/>
    <w:basedOn w:val="LairdNormal"/>
    <w:qFormat/>
    <w:rsid w:val="00523051"/>
    <w:rPr>
      <w:b/>
      <w:i/>
      <w:lang w:val="en-US" w:eastAsia="zh-HK"/>
    </w:rPr>
  </w:style>
  <w:style w:type="paragraph" w:customStyle="1" w:styleId="LairdTableCaption">
    <w:name w:val="Laird Table Caption"/>
    <w:basedOn w:val="LairdCaption"/>
    <w:qFormat/>
    <w:rsid w:val="00523051"/>
    <w:pPr>
      <w:spacing w:before="240" w:after="0"/>
    </w:pPr>
  </w:style>
  <w:style w:type="paragraph" w:customStyle="1" w:styleId="AppNoteTitle">
    <w:name w:val="AppNote Title"/>
    <w:basedOn w:val="Normal"/>
    <w:qFormat/>
    <w:rsid w:val="00523051"/>
    <w:pPr>
      <w:spacing w:after="240"/>
    </w:pPr>
    <w:rPr>
      <w:rFonts w:ascii="Frutiger LT 77 BlackCn" w:hAnsi="Frutiger LT 77 BlackCn" w:cs="Arial"/>
      <w:color w:val="00B0F0"/>
      <w:kern w:val="2"/>
      <w:sz w:val="30"/>
      <w:lang w:eastAsia="zh-HK"/>
    </w:rPr>
  </w:style>
  <w:style w:type="paragraph" w:customStyle="1" w:styleId="AppNoteIntroText">
    <w:name w:val="AppNote Intro Text"/>
    <w:basedOn w:val="LairdNormal"/>
    <w:qFormat/>
    <w:rsid w:val="00523051"/>
    <w:pPr>
      <w:ind w:left="480"/>
    </w:pPr>
    <w:rPr>
      <w:i/>
    </w:rPr>
  </w:style>
  <w:style w:type="paragraph" w:customStyle="1" w:styleId="LairdRNTitle">
    <w:name w:val="Laird RN Title"/>
    <w:basedOn w:val="LairdH1"/>
    <w:rsid w:val="00523051"/>
    <w:rPr>
      <w:sz w:val="40"/>
    </w:rPr>
  </w:style>
  <w:style w:type="paragraph" w:customStyle="1" w:styleId="LairdNormalItalic">
    <w:name w:val="Laird Normal Italic"/>
    <w:basedOn w:val="LairdNormal"/>
    <w:rsid w:val="00523051"/>
    <w:rPr>
      <w:i/>
      <w:noProof/>
    </w:rPr>
  </w:style>
  <w:style w:type="paragraph" w:customStyle="1" w:styleId="HorizontalLine">
    <w:name w:val="Horizontal Line"/>
    <w:basedOn w:val="LairdNormal"/>
    <w:next w:val="LairdNormal"/>
    <w:rsid w:val="00523051"/>
    <w:pPr>
      <w:pBdr>
        <w:top w:val="single" w:sz="4" w:space="1" w:color="auto"/>
      </w:pBdr>
    </w:pPr>
  </w:style>
  <w:style w:type="paragraph" w:customStyle="1" w:styleId="LairdBullet2">
    <w:name w:val="Laird Bullet 2"/>
    <w:basedOn w:val="LairdBullet1"/>
    <w:qFormat/>
    <w:rsid w:val="00523051"/>
    <w:pPr>
      <w:numPr>
        <w:numId w:val="14"/>
      </w:numPr>
      <w:spacing w:after="0"/>
    </w:pPr>
  </w:style>
  <w:style w:type="character" w:customStyle="1" w:styleId="LairdH2Char">
    <w:name w:val="Laird H2 Char"/>
    <w:link w:val="LairdH2"/>
    <w:rsid w:val="00523051"/>
    <w:rPr>
      <w:rFonts w:ascii="Frutiger LT 67 BoldCn" w:hAnsi="Frutiger LT 67 BoldCn" w:cs="Arial"/>
      <w:b/>
      <w:bCs/>
      <w:i/>
      <w:iCs/>
      <w:sz w:val="28"/>
      <w:szCs w:val="28"/>
    </w:rPr>
  </w:style>
  <w:style w:type="character" w:customStyle="1" w:styleId="LairdH4Char">
    <w:name w:val="Laird H4 Char"/>
    <w:link w:val="LairdH4"/>
    <w:rsid w:val="00523051"/>
    <w:rPr>
      <w:rFonts w:ascii="Frutiger LT 67 BoldCn" w:hAnsi="Frutiger LT 67 BoldCn" w:cs="Arial"/>
      <w:b/>
      <w:lang w:val="en-GB"/>
    </w:rPr>
  </w:style>
  <w:style w:type="character" w:customStyle="1" w:styleId="LairdH1Char">
    <w:name w:val="Laird H1 Char"/>
    <w:link w:val="LairdH1"/>
    <w:rsid w:val="00523051"/>
    <w:rPr>
      <w:rFonts w:ascii="Frutiger LT 67 BoldCn" w:hAnsi="Frutiger LT 67 BoldCn" w:cs="Arial"/>
      <w:b/>
      <w:color w:val="00B0F0"/>
      <w:kern w:val="32"/>
      <w:sz w:val="32"/>
      <w:szCs w:val="32"/>
      <w:lang w:eastAsia="zh-HK"/>
    </w:rPr>
  </w:style>
  <w:style w:type="character" w:customStyle="1" w:styleId="Overline">
    <w:name w:val="Overline"/>
    <w:uiPriority w:val="1"/>
    <w:rsid w:val="00523051"/>
    <w:rPr>
      <w:rFonts w:ascii="Frutiger LT 55 Roman" w:hAnsi="Frutiger LT 55 Roman" w:cs="Arial"/>
      <w:color w:val="00B0F0"/>
      <w:sz w:val="16"/>
      <w:lang w:eastAsia="zh-HK"/>
    </w:rPr>
  </w:style>
  <w:style w:type="character" w:customStyle="1" w:styleId="LairdCrossReference">
    <w:name w:val="Laird Cross Reference"/>
    <w:uiPriority w:val="1"/>
    <w:qFormat/>
    <w:rsid w:val="00523051"/>
    <w:rPr>
      <w:color w:val="00B0F0"/>
    </w:rPr>
  </w:style>
  <w:style w:type="character" w:styleId="IntenseEmphasis">
    <w:name w:val="Intense Emphasis"/>
    <w:uiPriority w:val="21"/>
    <w:rsid w:val="00523051"/>
    <w:rPr>
      <w:b/>
      <w:i/>
      <w:color w:val="C0504D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rsid w:val="00523051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523051"/>
    <w:rPr>
      <w:b/>
      <w:i/>
      <w:color w:val="FFFFFF"/>
      <w:shd w:val="clear" w:color="auto" w:fill="C0504D"/>
    </w:rPr>
  </w:style>
  <w:style w:type="table" w:customStyle="1" w:styleId="LairdTable-BlueHeader">
    <w:name w:val="Laird Table - Blue Header"/>
    <w:basedOn w:val="TableGrid"/>
    <w:uiPriority w:val="99"/>
    <w:rsid w:val="00523051"/>
    <w:tblPr>
      <w:tblStyleRowBandSize w:val="1"/>
      <w:tblStyleColBandSize w:val="1"/>
      <w:tblInd w:w="115" w:type="dxa"/>
      <w:tblBorders>
        <w:top w:val="single" w:sz="4" w:space="0" w:color="00B0F0"/>
        <w:bottom w:val="single" w:sz="4" w:space="0" w:color="00B0F0"/>
        <w:insideH w:val="single" w:sz="4" w:space="0" w:color="00B0F0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rFonts w:ascii="Frutiger LT 67 BoldCn" w:hAnsi="Frutiger LT 67 BoldCn"/>
        <w:b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/>
          <w:tl2br w:val="nil"/>
          <w:tr2bl w:val="nil"/>
        </w:tcBorders>
        <w:shd w:val="clear" w:color="auto" w:fill="00B0F0"/>
      </w:tcPr>
    </w:tblStylePr>
    <w:tblStylePr w:type="lastRow">
      <w:rPr>
        <w:rFonts w:ascii="Frutiger LT 67 BoldCn" w:hAnsi="Frutiger LT 67 BoldCn"/>
      </w:rPr>
    </w:tblStylePr>
    <w:tblStylePr w:type="firstCol">
      <w:rPr>
        <w:rFonts w:ascii="Frutiger LT 67 BoldCn" w:hAnsi="Frutiger LT 67 BoldCn"/>
      </w:rPr>
    </w:tblStylePr>
    <w:tblStylePr w:type="lastCol">
      <w:rPr>
        <w:rFonts w:ascii="Frutiger LT 67 BoldCn" w:hAnsi="Frutiger LT 67 BoldCn"/>
      </w:rPr>
    </w:tblStylePr>
    <w:tblStylePr w:type="band1Vert">
      <w:rPr>
        <w:rFonts w:ascii="Frutiger LT 67 BoldCn" w:hAnsi="Frutiger LT 67 BoldCn"/>
      </w:rPr>
    </w:tblStylePr>
    <w:tblStylePr w:type="band2Vert">
      <w:rPr>
        <w:rFonts w:ascii="Frutiger LT 67 BoldCn" w:hAnsi="Frutiger LT 67 BoldCn"/>
      </w:rPr>
    </w:tblStylePr>
    <w:tblStylePr w:type="band1Horz">
      <w:rPr>
        <w:rFonts w:ascii="Frutiger LT 67 BoldCn" w:hAnsi="Frutiger LT 67 BoldCn"/>
      </w:rPr>
    </w:tblStylePr>
    <w:tblStylePr w:type="band2Horz">
      <w:rPr>
        <w:rFonts w:ascii="Frutiger LT 67 BoldCn" w:hAnsi="Frutiger LT 67 BoldCn"/>
      </w:rPr>
    </w:tblStylePr>
  </w:style>
  <w:style w:type="table" w:styleId="LightShading-Accent5">
    <w:name w:val="Light Shading Accent 5"/>
    <w:basedOn w:val="TableNormal"/>
    <w:uiPriority w:val="60"/>
    <w:rsid w:val="00523051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Shading2-Accent5">
    <w:name w:val="Medium Shading 2 Accent 5"/>
    <w:basedOn w:val="TableNormal"/>
    <w:uiPriority w:val="64"/>
    <w:rsid w:val="0052305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NoSpacingChar">
    <w:name w:val="No Spacing Char"/>
    <w:link w:val="NoSpacing"/>
    <w:uiPriority w:val="1"/>
    <w:rsid w:val="00523051"/>
  </w:style>
  <w:style w:type="paragraph" w:styleId="Quote">
    <w:name w:val="Quote"/>
    <w:basedOn w:val="Normal"/>
    <w:next w:val="Normal"/>
    <w:link w:val="QuoteChar"/>
    <w:uiPriority w:val="29"/>
    <w:rsid w:val="00523051"/>
    <w:rPr>
      <w:i/>
    </w:rPr>
  </w:style>
  <w:style w:type="character" w:customStyle="1" w:styleId="QuoteChar">
    <w:name w:val="Quote Char"/>
    <w:link w:val="Quote"/>
    <w:uiPriority w:val="29"/>
    <w:rsid w:val="00523051"/>
    <w:rPr>
      <w:i/>
    </w:rPr>
  </w:style>
  <w:style w:type="paragraph" w:customStyle="1" w:styleId="Style1">
    <w:name w:val="Style1"/>
    <w:basedOn w:val="LairdNormal"/>
    <w:rsid w:val="00523051"/>
  </w:style>
  <w:style w:type="paragraph" w:styleId="Subtitle">
    <w:name w:val="Subtitle"/>
    <w:basedOn w:val="Normal"/>
    <w:next w:val="Normal"/>
    <w:link w:val="SubtitleChar"/>
    <w:uiPriority w:val="11"/>
    <w:rsid w:val="00523051"/>
    <w:pPr>
      <w:spacing w:after="720"/>
      <w:jc w:val="right"/>
    </w:pPr>
    <w:rPr>
      <w:rFonts w:ascii="Cambria" w:eastAsia="Times New Roman" w:hAnsi="Cambria"/>
      <w:szCs w:val="22"/>
    </w:rPr>
  </w:style>
  <w:style w:type="character" w:customStyle="1" w:styleId="SubtitleChar">
    <w:name w:val="Subtitle Char"/>
    <w:link w:val="Subtitle"/>
    <w:uiPriority w:val="11"/>
    <w:rsid w:val="00523051"/>
    <w:rPr>
      <w:rFonts w:ascii="Cambria" w:eastAsia="Times New Roman" w:hAnsi="Cambria"/>
      <w:szCs w:val="22"/>
    </w:rPr>
  </w:style>
  <w:style w:type="character" w:styleId="SubtleEmphasis">
    <w:name w:val="Subtle Emphasis"/>
    <w:uiPriority w:val="19"/>
    <w:rsid w:val="00523051"/>
    <w:rPr>
      <w:i/>
    </w:rPr>
  </w:style>
  <w:style w:type="character" w:styleId="SubtleReference">
    <w:name w:val="Subtle Reference"/>
    <w:uiPriority w:val="31"/>
    <w:rsid w:val="00523051"/>
    <w:rPr>
      <w:b/>
    </w:rPr>
  </w:style>
  <w:style w:type="paragraph" w:styleId="Title">
    <w:name w:val="Title"/>
    <w:basedOn w:val="Normal"/>
    <w:next w:val="Normal"/>
    <w:link w:val="TitleChar"/>
    <w:uiPriority w:val="10"/>
    <w:rsid w:val="00523051"/>
    <w:pPr>
      <w:pBdr>
        <w:top w:val="single" w:sz="12" w:space="1" w:color="C0504D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523051"/>
    <w:rPr>
      <w:smallCaps/>
      <w:sz w:val="48"/>
      <w:szCs w:val="48"/>
    </w:rPr>
  </w:style>
  <w:style w:type="paragraph" w:customStyle="1" w:styleId="Program">
    <w:name w:val="Program"/>
    <w:basedOn w:val="BodyText"/>
    <w:link w:val="ProgramChar"/>
    <w:rsid w:val="00F85510"/>
    <w:pPr>
      <w:keepLines/>
      <w:widowControl w:val="0"/>
      <w:shd w:val="clear" w:color="auto" w:fill="E0E0E0"/>
      <w:spacing w:after="0"/>
      <w:ind w:firstLine="120"/>
    </w:pPr>
    <w:rPr>
      <w:rFonts w:ascii="Arial" w:eastAsia="Batang" w:hAnsi="Arial"/>
      <w:sz w:val="18"/>
      <w:lang w:val="en-GB"/>
    </w:rPr>
  </w:style>
  <w:style w:type="character" w:customStyle="1" w:styleId="ProgramChar">
    <w:name w:val="Program Char"/>
    <w:link w:val="Program"/>
    <w:rsid w:val="00F85510"/>
    <w:rPr>
      <w:rFonts w:ascii="Arial" w:eastAsia="Batang" w:hAnsi="Arial"/>
      <w:sz w:val="18"/>
      <w:shd w:val="clear" w:color="auto" w:fill="E0E0E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F855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85510"/>
  </w:style>
  <w:style w:type="paragraph" w:styleId="HTMLPreformatted">
    <w:name w:val="HTML Preformatted"/>
    <w:basedOn w:val="Normal"/>
    <w:link w:val="HTMLPreformattedChar"/>
    <w:uiPriority w:val="99"/>
    <w:unhideWhenUsed/>
    <w:rsid w:val="009D2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2921"/>
    <w:rPr>
      <w:rFonts w:ascii="Courier New" w:eastAsia="Times New Roman" w:hAnsi="Courier New" w:cs="Courier New"/>
    </w:rPr>
  </w:style>
  <w:style w:type="character" w:customStyle="1" w:styleId="mw-headline">
    <w:name w:val="mw-headline"/>
    <w:basedOn w:val="DefaultParagraphFont"/>
    <w:rsid w:val="00C251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rutiger LT 45 Light" w:eastAsia="PMingLiU" w:hAnsi="Frutiger LT 45 Light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rsid w:val="00523051"/>
  </w:style>
  <w:style w:type="paragraph" w:styleId="Heading1">
    <w:name w:val="heading 1"/>
    <w:aliases w:val="H1,head 1"/>
    <w:next w:val="Normal"/>
    <w:link w:val="Heading1Char"/>
    <w:qFormat/>
    <w:rsid w:val="00523051"/>
    <w:pPr>
      <w:keepNext/>
      <w:spacing w:before="120" w:after="120"/>
      <w:outlineLvl w:val="0"/>
    </w:pPr>
    <w:rPr>
      <w:rFonts w:ascii="Frutiger LT 67 BoldCn" w:hAnsi="Frutiger LT 67 BoldCn" w:cs="Arial"/>
      <w:smallCaps/>
      <w:color w:val="00B0F0"/>
      <w:kern w:val="32"/>
      <w:sz w:val="32"/>
      <w:szCs w:val="32"/>
    </w:rPr>
  </w:style>
  <w:style w:type="paragraph" w:styleId="Heading2">
    <w:name w:val="heading 2"/>
    <w:aliases w:val="H2,h2"/>
    <w:basedOn w:val="Normal"/>
    <w:next w:val="Normal"/>
    <w:link w:val="Heading2Char"/>
    <w:qFormat/>
    <w:rsid w:val="00523051"/>
    <w:pPr>
      <w:keepNext/>
      <w:spacing w:before="240" w:after="60"/>
      <w:outlineLvl w:val="1"/>
    </w:pPr>
    <w:rPr>
      <w:rFonts w:ascii="Frutiger LT 67 BoldCn" w:hAnsi="Frutiger LT 67 BoldCn" w:cs="Arial"/>
      <w:bCs/>
      <w:iCs/>
      <w:sz w:val="28"/>
      <w:szCs w:val="28"/>
    </w:rPr>
  </w:style>
  <w:style w:type="paragraph" w:styleId="Heading3">
    <w:name w:val="heading 3"/>
    <w:aliases w:val="H3,h3"/>
    <w:basedOn w:val="Normal"/>
    <w:next w:val="Normal"/>
    <w:link w:val="Heading3Char"/>
    <w:qFormat/>
    <w:rsid w:val="00523051"/>
    <w:pPr>
      <w:keepNext/>
      <w:spacing w:before="240" w:after="60"/>
      <w:outlineLvl w:val="2"/>
    </w:pPr>
    <w:rPr>
      <w:rFonts w:ascii="Frutiger LT 67 BoldCn" w:hAnsi="Frutiger LT 67 BoldCn"/>
      <w:bCs/>
      <w:sz w:val="24"/>
      <w:szCs w:val="26"/>
    </w:rPr>
  </w:style>
  <w:style w:type="paragraph" w:styleId="Heading4">
    <w:name w:val="heading 4"/>
    <w:aliases w:val="H4,h4"/>
    <w:basedOn w:val="Normal"/>
    <w:next w:val="Normal"/>
    <w:link w:val="Heading4Char"/>
    <w:qFormat/>
    <w:rsid w:val="00523051"/>
    <w:pPr>
      <w:keepNext/>
      <w:spacing w:before="120"/>
      <w:outlineLvl w:val="3"/>
    </w:pPr>
    <w:rPr>
      <w:rFonts w:ascii="Frutiger LT 67 BoldCn" w:hAnsi="Frutiger LT 67 BoldCn"/>
      <w:i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23051"/>
    <w:pPr>
      <w:spacing w:before="200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23051"/>
    <w:pPr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523051"/>
    <w:pPr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Indent"/>
    <w:link w:val="Heading8Char"/>
    <w:semiHidden/>
    <w:unhideWhenUsed/>
    <w:qFormat/>
    <w:rsid w:val="00523051"/>
    <w:pPr>
      <w:outlineLvl w:val="7"/>
    </w:pPr>
    <w:rPr>
      <w:rFonts w:ascii="Times" w:hAnsi="Times"/>
      <w:i/>
      <w:lang w:val="en-GB"/>
    </w:rPr>
  </w:style>
  <w:style w:type="paragraph" w:styleId="Heading9">
    <w:name w:val="heading 9"/>
    <w:basedOn w:val="Normal"/>
    <w:next w:val="NormalIndent"/>
    <w:link w:val="Heading9Char"/>
    <w:semiHidden/>
    <w:unhideWhenUsed/>
    <w:qFormat/>
    <w:rsid w:val="00523051"/>
    <w:pPr>
      <w:outlineLvl w:val="8"/>
    </w:pPr>
    <w:rPr>
      <w:rFonts w:ascii="Times" w:hAnsi="Times"/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 1 Char"/>
    <w:link w:val="Heading1"/>
    <w:rsid w:val="00523051"/>
    <w:rPr>
      <w:rFonts w:ascii="Frutiger LT 67 BoldCn" w:hAnsi="Frutiger LT 67 BoldCn" w:cs="Arial"/>
      <w:smallCaps/>
      <w:color w:val="00B0F0"/>
      <w:kern w:val="32"/>
      <w:sz w:val="32"/>
      <w:szCs w:val="32"/>
    </w:rPr>
  </w:style>
  <w:style w:type="character" w:customStyle="1" w:styleId="Heading2Char">
    <w:name w:val="Heading 2 Char"/>
    <w:aliases w:val="H2 Char,h2 Char"/>
    <w:link w:val="Heading2"/>
    <w:rsid w:val="00523051"/>
    <w:rPr>
      <w:rFonts w:ascii="Frutiger LT 67 BoldCn" w:hAnsi="Frutiger LT 67 BoldCn" w:cs="Arial"/>
      <w:bCs/>
      <w:iCs/>
      <w:sz w:val="28"/>
      <w:szCs w:val="28"/>
    </w:rPr>
  </w:style>
  <w:style w:type="paragraph" w:customStyle="1" w:styleId="BulletedList">
    <w:name w:val="Bulleted List"/>
    <w:basedOn w:val="Normal"/>
    <w:rsid w:val="00523051"/>
    <w:pPr>
      <w:numPr>
        <w:numId w:val="1"/>
      </w:numPr>
      <w:spacing w:before="60" w:after="60"/>
      <w:ind w:left="360"/>
    </w:pPr>
  </w:style>
  <w:style w:type="paragraph" w:customStyle="1" w:styleId="Note">
    <w:name w:val="Note"/>
    <w:basedOn w:val="Normal"/>
    <w:next w:val="Normal"/>
    <w:rsid w:val="00523051"/>
    <w:pPr>
      <w:pBdr>
        <w:top w:val="single" w:sz="2" w:space="3" w:color="A6A6A6"/>
        <w:bottom w:val="single" w:sz="2" w:space="3" w:color="A6A6A6"/>
      </w:pBdr>
      <w:spacing w:before="120"/>
    </w:pPr>
  </w:style>
  <w:style w:type="character" w:customStyle="1" w:styleId="Heading3Char">
    <w:name w:val="Heading 3 Char"/>
    <w:aliases w:val="H3 Char,h3 Char"/>
    <w:link w:val="Heading3"/>
    <w:rsid w:val="00523051"/>
    <w:rPr>
      <w:rFonts w:ascii="Frutiger LT 67 BoldCn" w:hAnsi="Frutiger LT 67 BoldCn"/>
      <w:bCs/>
      <w:sz w:val="24"/>
      <w:szCs w:val="26"/>
    </w:rPr>
  </w:style>
  <w:style w:type="character" w:customStyle="1" w:styleId="Heading4Char">
    <w:name w:val="Heading 4 Char"/>
    <w:aliases w:val="H4 Char,h4 Char"/>
    <w:link w:val="Heading4"/>
    <w:rsid w:val="00523051"/>
    <w:rPr>
      <w:rFonts w:ascii="Frutiger LT 67 BoldCn" w:hAnsi="Frutiger LT 67 BoldCn"/>
      <w:i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23051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link w:val="Header"/>
    <w:uiPriority w:val="99"/>
    <w:rsid w:val="00523051"/>
  </w:style>
  <w:style w:type="paragraph" w:styleId="Footer">
    <w:name w:val="footer"/>
    <w:basedOn w:val="Normal"/>
    <w:link w:val="FooterChar"/>
    <w:uiPriority w:val="99"/>
    <w:unhideWhenUsed/>
    <w:rsid w:val="00523051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link w:val="Footer"/>
    <w:uiPriority w:val="99"/>
    <w:rsid w:val="00523051"/>
  </w:style>
  <w:style w:type="paragraph" w:styleId="BalloonText">
    <w:name w:val="Balloon Text"/>
    <w:basedOn w:val="Normal"/>
    <w:link w:val="BalloonTextChar"/>
    <w:uiPriority w:val="99"/>
    <w:semiHidden/>
    <w:unhideWhenUsed/>
    <w:rsid w:val="00523051"/>
    <w:rPr>
      <w:rFonts w:ascii="Cambria" w:hAnsi="Cambri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3051"/>
    <w:rPr>
      <w:rFonts w:ascii="Cambria" w:hAnsi="Cambria"/>
      <w:sz w:val="16"/>
      <w:szCs w:val="16"/>
    </w:rPr>
  </w:style>
  <w:style w:type="character" w:styleId="Hyperlink">
    <w:name w:val="Hyperlink"/>
    <w:aliases w:val="Laird Hyperlink"/>
    <w:uiPriority w:val="99"/>
    <w:unhideWhenUsed/>
    <w:qFormat/>
    <w:rsid w:val="00523051"/>
    <w:rPr>
      <w:color w:val="0000FF"/>
      <w:u w:val="single"/>
    </w:rPr>
  </w:style>
  <w:style w:type="table" w:styleId="TableGrid">
    <w:name w:val="Table Grid"/>
    <w:basedOn w:val="TableNormal"/>
    <w:uiPriority w:val="59"/>
    <w:rsid w:val="00523051"/>
    <w:pPr>
      <w:contextualSpacing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523051"/>
    <w:pPr>
      <w:keepLines/>
      <w:spacing w:before="480" w:after="0" w:line="276" w:lineRule="auto"/>
      <w:outlineLvl w:val="9"/>
    </w:pPr>
    <w:rPr>
      <w:rFonts w:eastAsia="MS Gothic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523051"/>
    <w:pPr>
      <w:tabs>
        <w:tab w:val="left" w:pos="1540"/>
        <w:tab w:val="right" w:leader="dot" w:pos="9360"/>
      </w:tabs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23051"/>
    <w:pPr>
      <w:tabs>
        <w:tab w:val="right" w:leader="dot" w:pos="9360"/>
      </w:tabs>
    </w:pPr>
    <w:rPr>
      <w:rFonts w:ascii="Frutiger LT 55 Roman" w:hAnsi="Frutiger LT 55 Roman"/>
    </w:rPr>
  </w:style>
  <w:style w:type="paragraph" w:styleId="TOC3">
    <w:name w:val="toc 3"/>
    <w:basedOn w:val="Normal"/>
    <w:next w:val="Normal"/>
    <w:autoRedefine/>
    <w:uiPriority w:val="39"/>
    <w:unhideWhenUsed/>
    <w:rsid w:val="00523051"/>
    <w:pPr>
      <w:tabs>
        <w:tab w:val="left" w:pos="1760"/>
        <w:tab w:val="right" w:leader="dot" w:pos="9360"/>
      </w:tabs>
      <w:ind w:left="480"/>
    </w:pPr>
  </w:style>
  <w:style w:type="paragraph" w:customStyle="1" w:styleId="Char">
    <w:name w:val="Char"/>
    <w:basedOn w:val="Normal"/>
    <w:rsid w:val="00523051"/>
    <w:pPr>
      <w:spacing w:after="160" w:line="240" w:lineRule="exact"/>
    </w:pPr>
    <w:rPr>
      <w:rFonts w:ascii="Tahoma" w:eastAsia="Times New Roman" w:hAnsi="Tahoma"/>
    </w:rPr>
  </w:style>
  <w:style w:type="paragraph" w:customStyle="1" w:styleId="Default">
    <w:name w:val="Default"/>
    <w:rsid w:val="00523051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BookTitle">
    <w:name w:val="Book Title"/>
    <w:uiPriority w:val="33"/>
    <w:rsid w:val="00523051"/>
    <w:rPr>
      <w:rFonts w:ascii="Cambria" w:eastAsia="Times New Roman" w:hAnsi="Cambria" w:cs="Times New Roman"/>
      <w:i/>
      <w:iCs/>
      <w:sz w:val="20"/>
      <w:szCs w:val="20"/>
    </w:rPr>
  </w:style>
  <w:style w:type="paragraph" w:styleId="ListParagraph">
    <w:name w:val="List Paragraph"/>
    <w:basedOn w:val="Normal"/>
    <w:uiPriority w:val="34"/>
    <w:rsid w:val="00523051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523051"/>
    <w:pPr>
      <w:spacing w:after="100"/>
      <w:ind w:left="660"/>
    </w:pPr>
    <w:rPr>
      <w:rFonts w:ascii="Calibri" w:eastAsia="Times New Roman" w:hAnsi="Calibr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523051"/>
    <w:pPr>
      <w:spacing w:after="100"/>
      <w:ind w:left="880"/>
    </w:pPr>
    <w:rPr>
      <w:rFonts w:ascii="Calibri" w:eastAsia="Times New Roman" w:hAnsi="Calibr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523051"/>
    <w:pPr>
      <w:spacing w:after="100"/>
      <w:ind w:left="1100"/>
    </w:pPr>
    <w:rPr>
      <w:rFonts w:ascii="Calibri" w:eastAsia="Times New Roman" w:hAnsi="Calibr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523051"/>
    <w:pPr>
      <w:spacing w:after="100"/>
      <w:ind w:left="1320"/>
    </w:pPr>
    <w:rPr>
      <w:rFonts w:ascii="Calibri" w:eastAsia="Times New Roman" w:hAnsi="Calibr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523051"/>
    <w:pPr>
      <w:spacing w:after="100"/>
      <w:ind w:left="1540"/>
    </w:pPr>
    <w:rPr>
      <w:rFonts w:ascii="Calibri" w:eastAsia="Times New Roman" w:hAnsi="Calibr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523051"/>
    <w:pPr>
      <w:spacing w:after="100"/>
      <w:ind w:left="1760"/>
    </w:pPr>
    <w:rPr>
      <w:rFonts w:ascii="Calibri" w:eastAsia="Times New Roman" w:hAnsi="Calibri"/>
      <w:sz w:val="22"/>
    </w:rPr>
  </w:style>
  <w:style w:type="paragraph" w:styleId="NoSpacing">
    <w:name w:val="No Spacing"/>
    <w:basedOn w:val="Normal"/>
    <w:link w:val="NoSpacingChar"/>
    <w:uiPriority w:val="1"/>
    <w:rsid w:val="00523051"/>
  </w:style>
  <w:style w:type="paragraph" w:styleId="NormalWeb">
    <w:name w:val="Normal (Web)"/>
    <w:basedOn w:val="Normal"/>
    <w:uiPriority w:val="99"/>
    <w:unhideWhenUsed/>
    <w:rsid w:val="00523051"/>
    <w:pPr>
      <w:spacing w:before="100" w:beforeAutospacing="1" w:after="100" w:afterAutospacing="1"/>
    </w:pPr>
    <w:rPr>
      <w:rFonts w:eastAsia="Times New Roman" w:cs="Arial"/>
    </w:rPr>
  </w:style>
  <w:style w:type="character" w:styleId="CommentReference">
    <w:name w:val="annotation reference"/>
    <w:uiPriority w:val="99"/>
    <w:semiHidden/>
    <w:unhideWhenUsed/>
    <w:rsid w:val="005230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3051"/>
    <w:rPr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523051"/>
    <w:rPr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05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23051"/>
    <w:rPr>
      <w:b/>
      <w:bCs/>
      <w:lang w:val="x-none" w:eastAsia="x-none"/>
    </w:rPr>
  </w:style>
  <w:style w:type="paragraph" w:styleId="Caption">
    <w:name w:val="caption"/>
    <w:basedOn w:val="Normal"/>
    <w:next w:val="Normal"/>
    <w:unhideWhenUsed/>
    <w:qFormat/>
    <w:rsid w:val="00523051"/>
    <w:pPr>
      <w:widowControl w:val="0"/>
    </w:pPr>
    <w:rPr>
      <w:kern w:val="2"/>
      <w:lang w:eastAsia="zh-TW"/>
    </w:rPr>
  </w:style>
  <w:style w:type="character" w:styleId="Emphasis">
    <w:name w:val="Emphasis"/>
    <w:qFormat/>
    <w:rsid w:val="00523051"/>
    <w:rPr>
      <w:i/>
      <w:iCs w:val="0"/>
    </w:rPr>
  </w:style>
  <w:style w:type="paragraph" w:customStyle="1" w:styleId="bulletedlist0">
    <w:name w:val="bulletedlist"/>
    <w:basedOn w:val="Normal"/>
    <w:rsid w:val="00523051"/>
    <w:pPr>
      <w:spacing w:before="60" w:after="60"/>
      <w:ind w:left="360" w:hanging="360"/>
    </w:pPr>
    <w:rPr>
      <w:rFonts w:eastAsia="Calibri" w:cs="Arial"/>
    </w:rPr>
  </w:style>
  <w:style w:type="paragraph" w:customStyle="1" w:styleId="4">
    <w:name w:val="4"/>
    <w:rsid w:val="00523051"/>
    <w:pPr>
      <w:autoSpaceDE w:val="0"/>
      <w:autoSpaceDN w:val="0"/>
      <w:adjustRightInd w:val="0"/>
    </w:pPr>
    <w:rPr>
      <w:rFonts w:ascii="Verdana" w:hAnsi="Verdana"/>
      <w:sz w:val="24"/>
      <w:szCs w:val="24"/>
    </w:rPr>
  </w:style>
  <w:style w:type="character" w:styleId="Strong">
    <w:name w:val="Strong"/>
    <w:uiPriority w:val="22"/>
    <w:rsid w:val="00523051"/>
    <w:rPr>
      <w:b/>
      <w:color w:val="C0504D"/>
    </w:rPr>
  </w:style>
  <w:style w:type="paragraph" w:styleId="Revision">
    <w:name w:val="Revision"/>
    <w:hidden/>
    <w:uiPriority w:val="99"/>
    <w:semiHidden/>
    <w:rsid w:val="00523051"/>
    <w:rPr>
      <w:rFonts w:ascii="Arial" w:hAnsi="Arial"/>
      <w:szCs w:val="22"/>
    </w:rPr>
  </w:style>
  <w:style w:type="character" w:styleId="FollowedHyperlink">
    <w:name w:val="FollowedHyperlink"/>
    <w:uiPriority w:val="99"/>
    <w:semiHidden/>
    <w:unhideWhenUsed/>
    <w:rsid w:val="00523051"/>
    <w:rPr>
      <w:color w:val="800080"/>
      <w:u w:val="single"/>
    </w:rPr>
  </w:style>
  <w:style w:type="character" w:customStyle="1" w:styleId="Heading5Char">
    <w:name w:val="Heading 5 Char"/>
    <w:link w:val="Heading5"/>
    <w:uiPriority w:val="9"/>
    <w:rsid w:val="00523051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523051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523051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semiHidden/>
    <w:rsid w:val="00523051"/>
    <w:rPr>
      <w:rFonts w:ascii="Times" w:hAnsi="Times"/>
      <w:i/>
      <w:lang w:val="en-GB"/>
    </w:rPr>
  </w:style>
  <w:style w:type="character" w:customStyle="1" w:styleId="Heading9Char">
    <w:name w:val="Heading 9 Char"/>
    <w:link w:val="Heading9"/>
    <w:semiHidden/>
    <w:rsid w:val="00523051"/>
    <w:rPr>
      <w:rFonts w:ascii="Times" w:hAnsi="Times"/>
      <w:i/>
      <w:lang w:val="en-GB"/>
    </w:rPr>
  </w:style>
  <w:style w:type="paragraph" w:customStyle="1" w:styleId="LairdTableHead">
    <w:name w:val="Laird Table Head"/>
    <w:basedOn w:val="LairdTableText"/>
    <w:qFormat/>
    <w:rsid w:val="00523051"/>
    <w:pPr>
      <w:spacing w:before="60" w:after="60"/>
    </w:pPr>
    <w:rPr>
      <w:b/>
      <w:color w:val="000000"/>
      <w:szCs w:val="18"/>
    </w:rPr>
  </w:style>
  <w:style w:type="paragraph" w:customStyle="1" w:styleId="LairdNormal">
    <w:name w:val="Laird Normal"/>
    <w:qFormat/>
    <w:rsid w:val="00523051"/>
    <w:pPr>
      <w:spacing w:before="120" w:after="120" w:line="240" w:lineRule="exact"/>
    </w:pPr>
    <w:rPr>
      <w:rFonts w:eastAsia="Arial" w:cs="Arial"/>
      <w:lang w:val="en-GB"/>
    </w:rPr>
  </w:style>
  <w:style w:type="paragraph" w:customStyle="1" w:styleId="LairdCaption">
    <w:name w:val="Laird Caption"/>
    <w:basedOn w:val="Caption"/>
    <w:next w:val="Normal"/>
    <w:unhideWhenUsed/>
    <w:qFormat/>
    <w:rsid w:val="00523051"/>
    <w:pPr>
      <w:widowControl/>
      <w:spacing w:before="60" w:after="240"/>
    </w:pPr>
    <w:rPr>
      <w:b/>
      <w:bCs/>
      <w:i/>
      <w:kern w:val="0"/>
      <w:sz w:val="18"/>
      <w:lang w:eastAsia="en-US"/>
    </w:rPr>
  </w:style>
  <w:style w:type="paragraph" w:customStyle="1" w:styleId="LairdNoteText-NoSpaceAfter">
    <w:name w:val="Laird Note Text - No Space After"/>
    <w:basedOn w:val="Normal"/>
    <w:qFormat/>
    <w:rsid w:val="00523051"/>
    <w:rPr>
      <w:b/>
      <w:i/>
      <w:color w:val="000000"/>
      <w:sz w:val="16"/>
      <w:szCs w:val="18"/>
    </w:rPr>
  </w:style>
  <w:style w:type="paragraph" w:customStyle="1" w:styleId="LairdNoteText">
    <w:name w:val="Laird Note Text"/>
    <w:basedOn w:val="Normal"/>
    <w:qFormat/>
    <w:rsid w:val="00523051"/>
    <w:pPr>
      <w:spacing w:after="240" w:line="240" w:lineRule="exact"/>
    </w:pPr>
    <w:rPr>
      <w:rFonts w:ascii="Arial" w:hAnsi="Arial" w:cs="Arial"/>
      <w:b/>
      <w:i/>
      <w:color w:val="000000"/>
      <w:sz w:val="16"/>
      <w:szCs w:val="18"/>
    </w:rPr>
  </w:style>
  <w:style w:type="paragraph" w:customStyle="1" w:styleId="LairdNote1">
    <w:name w:val="Laird Note 1"/>
    <w:basedOn w:val="LairdNormal"/>
    <w:qFormat/>
    <w:rsid w:val="00523051"/>
    <w:pPr>
      <w:pBdr>
        <w:top w:val="single" w:sz="2" w:space="6" w:color="auto"/>
        <w:bottom w:val="single" w:sz="2" w:space="6" w:color="auto"/>
      </w:pBdr>
      <w:spacing w:after="240"/>
      <w:ind w:left="900" w:hanging="720"/>
    </w:pPr>
    <w:rPr>
      <w:b/>
      <w:color w:val="000000"/>
    </w:rPr>
  </w:style>
  <w:style w:type="paragraph" w:customStyle="1" w:styleId="LairdTableTextBold">
    <w:name w:val="Laird Table Text Bold"/>
    <w:basedOn w:val="LairdTableText"/>
    <w:qFormat/>
    <w:rsid w:val="00523051"/>
    <w:rPr>
      <w:b/>
    </w:rPr>
  </w:style>
  <w:style w:type="paragraph" w:customStyle="1" w:styleId="LairdTableTextItalic">
    <w:name w:val="Laird Table Text Italic"/>
    <w:basedOn w:val="LairdTableTextBold"/>
    <w:qFormat/>
    <w:rsid w:val="00523051"/>
    <w:rPr>
      <w:b w:val="0"/>
      <w:i/>
    </w:rPr>
  </w:style>
  <w:style w:type="paragraph" w:customStyle="1" w:styleId="LairdChapterHead">
    <w:name w:val="Laird Chapter Head"/>
    <w:basedOn w:val="Normal"/>
    <w:qFormat/>
    <w:rsid w:val="00523051"/>
    <w:pPr>
      <w:adjustRightInd w:val="0"/>
      <w:spacing w:before="120" w:line="240" w:lineRule="exact"/>
      <w:jc w:val="center"/>
    </w:pPr>
    <w:rPr>
      <w:rFonts w:ascii="Arial" w:hAnsi="Arial" w:cs="Arial"/>
      <w:b/>
      <w:bCs/>
      <w:sz w:val="32"/>
      <w:szCs w:val="24"/>
    </w:rPr>
  </w:style>
  <w:style w:type="paragraph" w:customStyle="1" w:styleId="LairdWarning">
    <w:name w:val="Laird Warning"/>
    <w:basedOn w:val="Normal"/>
    <w:next w:val="Normal"/>
    <w:qFormat/>
    <w:rsid w:val="00523051"/>
    <w:pPr>
      <w:spacing w:before="240" w:after="240" w:line="240" w:lineRule="exact"/>
    </w:pPr>
    <w:rPr>
      <w:rFonts w:ascii="Frutiger LT 55 Roman" w:hAnsi="Frutiger LT 55 Roman" w:cs="Arial"/>
      <w:color w:val="FF0000"/>
      <w:szCs w:val="18"/>
    </w:rPr>
  </w:style>
  <w:style w:type="paragraph" w:customStyle="1" w:styleId="LairdNumberedList">
    <w:name w:val="Laird Numbered List"/>
    <w:basedOn w:val="Normal"/>
    <w:qFormat/>
    <w:rsid w:val="00523051"/>
    <w:pPr>
      <w:spacing w:after="240" w:line="240" w:lineRule="exact"/>
      <w:ind w:left="216" w:hanging="216"/>
    </w:pPr>
    <w:rPr>
      <w:rFonts w:ascii="Arial" w:hAnsi="Arial" w:cs="Arial"/>
      <w:color w:val="000000"/>
      <w:sz w:val="18"/>
      <w:szCs w:val="18"/>
    </w:rPr>
  </w:style>
  <w:style w:type="paragraph" w:customStyle="1" w:styleId="LairdImage">
    <w:name w:val="Laird Image"/>
    <w:basedOn w:val="LairdNormal"/>
    <w:qFormat/>
    <w:rsid w:val="00523051"/>
    <w:pPr>
      <w:spacing w:after="0" w:line="240" w:lineRule="auto"/>
    </w:pPr>
  </w:style>
  <w:style w:type="paragraph" w:customStyle="1" w:styleId="LairdTableText">
    <w:name w:val="Laird Table Text"/>
    <w:basedOn w:val="LairdNormal"/>
    <w:qFormat/>
    <w:rsid w:val="00523051"/>
    <w:pPr>
      <w:spacing w:before="30" w:after="30"/>
    </w:pPr>
  </w:style>
  <w:style w:type="paragraph" w:customStyle="1" w:styleId="LairdSmallBlankLine">
    <w:name w:val="Laird Small Blank Line"/>
    <w:basedOn w:val="Normal"/>
    <w:qFormat/>
    <w:rsid w:val="00523051"/>
    <w:pPr>
      <w:spacing w:after="60" w:line="240" w:lineRule="exact"/>
    </w:pPr>
    <w:rPr>
      <w:rFonts w:ascii="Arial" w:hAnsi="Arial" w:cs="Arial"/>
      <w:color w:val="000000"/>
      <w:sz w:val="12"/>
      <w:szCs w:val="18"/>
    </w:rPr>
  </w:style>
  <w:style w:type="paragraph" w:customStyle="1" w:styleId="LairdCopyright-WarrantyText">
    <w:name w:val="Laird Copyright-Warranty Text"/>
    <w:basedOn w:val="Normal"/>
    <w:qFormat/>
    <w:rsid w:val="00523051"/>
    <w:pPr>
      <w:spacing w:after="120" w:line="240" w:lineRule="exact"/>
    </w:pPr>
    <w:rPr>
      <w:rFonts w:ascii="Arial" w:hAnsi="Arial" w:cs="Arial"/>
      <w:color w:val="000000"/>
      <w:sz w:val="14"/>
      <w:szCs w:val="18"/>
    </w:rPr>
  </w:style>
  <w:style w:type="paragraph" w:customStyle="1" w:styleId="LairdTitleProductName">
    <w:name w:val="Laird Title Product Name"/>
    <w:basedOn w:val="Normal"/>
    <w:qFormat/>
    <w:rsid w:val="00523051"/>
    <w:pPr>
      <w:widowControl w:val="0"/>
      <w:snapToGrid w:val="0"/>
    </w:pPr>
    <w:rPr>
      <w:rFonts w:ascii="Frutiger LT 77 BlackCn" w:hAnsi="Frutiger LT 77 BlackCn"/>
      <w:color w:val="00B0F0"/>
      <w:kern w:val="2"/>
      <w:sz w:val="48"/>
      <w:lang w:eastAsia="zh-HK"/>
    </w:rPr>
  </w:style>
  <w:style w:type="paragraph" w:customStyle="1" w:styleId="LairdPageNumber">
    <w:name w:val="Laird Page Number"/>
    <w:basedOn w:val="Footer"/>
    <w:qFormat/>
    <w:rsid w:val="00523051"/>
    <w:pPr>
      <w:tabs>
        <w:tab w:val="clear" w:pos="4153"/>
        <w:tab w:val="clear" w:pos="8306"/>
        <w:tab w:val="center" w:pos="4680"/>
        <w:tab w:val="right" w:pos="9360"/>
      </w:tabs>
      <w:snapToGrid/>
    </w:pPr>
    <w:rPr>
      <w:color w:val="31849B"/>
      <w:sz w:val="24"/>
      <w:szCs w:val="24"/>
    </w:rPr>
  </w:style>
  <w:style w:type="paragraph" w:customStyle="1" w:styleId="LairdBullet1">
    <w:name w:val="Laird Bullet 1"/>
    <w:basedOn w:val="ListParagraph"/>
    <w:qFormat/>
    <w:rsid w:val="00523051"/>
    <w:pPr>
      <w:numPr>
        <w:numId w:val="7"/>
      </w:numPr>
      <w:spacing w:after="240" w:line="260" w:lineRule="exact"/>
    </w:pPr>
    <w:rPr>
      <w:rFonts w:cs="Arial"/>
      <w:lang w:eastAsia="zh-HK"/>
    </w:rPr>
  </w:style>
  <w:style w:type="paragraph" w:customStyle="1" w:styleId="LairdChapterNumber">
    <w:name w:val="Laird Chapter Number"/>
    <w:basedOn w:val="LairdChapterHead"/>
    <w:qFormat/>
    <w:rsid w:val="00523051"/>
  </w:style>
  <w:style w:type="paragraph" w:customStyle="1" w:styleId="LairdH2">
    <w:name w:val="Laird H2"/>
    <w:basedOn w:val="Heading2"/>
    <w:next w:val="LairdNormal"/>
    <w:link w:val="LairdH2Char"/>
    <w:rsid w:val="00523051"/>
    <w:rPr>
      <w:b/>
      <w:i/>
    </w:rPr>
  </w:style>
  <w:style w:type="paragraph" w:customStyle="1" w:styleId="LairdTitleDocumentType">
    <w:name w:val="Laird Title Document Type"/>
    <w:basedOn w:val="LairdTitleProductName"/>
    <w:qFormat/>
    <w:rsid w:val="00523051"/>
    <w:rPr>
      <w:rFonts w:ascii="Frutiger LT 55 Roman" w:hAnsi="Frutiger LT 55 Roman"/>
      <w:color w:val="auto"/>
      <w:sz w:val="40"/>
    </w:rPr>
  </w:style>
  <w:style w:type="paragraph" w:customStyle="1" w:styleId="LairdH3">
    <w:name w:val="Laird H3"/>
    <w:basedOn w:val="Heading3"/>
    <w:next w:val="LairdNormal"/>
    <w:rsid w:val="00523051"/>
    <w:rPr>
      <w:rFonts w:cs="Arial"/>
      <w:b/>
    </w:rPr>
  </w:style>
  <w:style w:type="paragraph" w:customStyle="1" w:styleId="LairdOrdList1">
    <w:name w:val="Laird Ord List 1"/>
    <w:basedOn w:val="LairdBullet1"/>
    <w:unhideWhenUsed/>
    <w:qFormat/>
    <w:rsid w:val="00523051"/>
    <w:pPr>
      <w:numPr>
        <w:numId w:val="2"/>
      </w:numPr>
      <w:tabs>
        <w:tab w:val="left" w:pos="810"/>
      </w:tabs>
    </w:pPr>
  </w:style>
  <w:style w:type="paragraph" w:customStyle="1" w:styleId="LairdTableTextIndent">
    <w:name w:val="Laird Table Text Indent"/>
    <w:basedOn w:val="LairdTableTextBold"/>
    <w:qFormat/>
    <w:rsid w:val="00523051"/>
    <w:pPr>
      <w:ind w:left="302"/>
    </w:pPr>
    <w:rPr>
      <w:b w:val="0"/>
      <w:lang w:eastAsia="en-GB"/>
    </w:rPr>
  </w:style>
  <w:style w:type="paragraph" w:customStyle="1" w:styleId="LairdH4">
    <w:name w:val="Laird H4"/>
    <w:basedOn w:val="Heading4"/>
    <w:next w:val="LairdNormal"/>
    <w:link w:val="LairdH4Char"/>
    <w:rsid w:val="00523051"/>
    <w:rPr>
      <w:rFonts w:cs="Arial"/>
      <w:b/>
      <w:i w:val="0"/>
    </w:rPr>
  </w:style>
  <w:style w:type="paragraph" w:styleId="NormalIndent">
    <w:name w:val="Normal Indent"/>
    <w:basedOn w:val="Normal"/>
    <w:uiPriority w:val="99"/>
    <w:semiHidden/>
    <w:unhideWhenUsed/>
    <w:rsid w:val="00523051"/>
    <w:pPr>
      <w:ind w:leftChars="200" w:left="480"/>
    </w:pPr>
  </w:style>
  <w:style w:type="character" w:styleId="IntenseReference">
    <w:name w:val="Intense Reference"/>
    <w:uiPriority w:val="32"/>
    <w:rsid w:val="00523051"/>
    <w:rPr>
      <w:b/>
      <w:bCs/>
      <w:smallCaps/>
      <w:spacing w:val="5"/>
      <w:sz w:val="22"/>
      <w:szCs w:val="22"/>
      <w:u w:val="single"/>
    </w:rPr>
  </w:style>
  <w:style w:type="paragraph" w:customStyle="1" w:styleId="BlueHeader12pt">
    <w:name w:val="__Blue Header 12pt"/>
    <w:next w:val="Normal"/>
    <w:rsid w:val="00523051"/>
    <w:pPr>
      <w:spacing w:after="40" w:line="240" w:lineRule="exact"/>
    </w:pPr>
    <w:rPr>
      <w:rFonts w:ascii="Arial" w:eastAsia="Arial" w:hAnsi="Arial" w:cs="Arial"/>
      <w:b/>
      <w:bCs/>
      <w:color w:val="00B0F0"/>
      <w:sz w:val="24"/>
      <w:szCs w:val="24"/>
      <w:lang w:eastAsia="zh-HK"/>
    </w:rPr>
  </w:style>
  <w:style w:type="paragraph" w:customStyle="1" w:styleId="BodyCopy9pt">
    <w:name w:val="__Body Copy 9pt"/>
    <w:rsid w:val="00523051"/>
    <w:pPr>
      <w:spacing w:after="240" w:line="240" w:lineRule="exact"/>
    </w:pPr>
    <w:rPr>
      <w:rFonts w:ascii="Arial" w:eastAsia="Arial" w:hAnsi="Arial" w:cs="Arial"/>
      <w:sz w:val="18"/>
      <w:szCs w:val="18"/>
      <w:lang w:val="en-GB"/>
    </w:rPr>
  </w:style>
  <w:style w:type="paragraph" w:customStyle="1" w:styleId="BulletList">
    <w:name w:val="__Bullet List"/>
    <w:rsid w:val="00523051"/>
    <w:pPr>
      <w:numPr>
        <w:numId w:val="3"/>
      </w:numPr>
      <w:spacing w:after="120" w:line="240" w:lineRule="exact"/>
    </w:pPr>
    <w:rPr>
      <w:rFonts w:ascii="Arial" w:eastAsia="Arial" w:hAnsi="Arial" w:cs="Arial"/>
      <w:bCs/>
      <w:sz w:val="18"/>
      <w:szCs w:val="24"/>
      <w:lang w:eastAsia="zh-HK"/>
    </w:rPr>
  </w:style>
  <w:style w:type="paragraph" w:customStyle="1" w:styleId="BulletListLAST">
    <w:name w:val="__Bullet List LAST"/>
    <w:rsid w:val="00523051"/>
    <w:pPr>
      <w:numPr>
        <w:numId w:val="4"/>
      </w:numPr>
      <w:spacing w:after="240" w:line="240" w:lineRule="exact"/>
    </w:pPr>
    <w:rPr>
      <w:rFonts w:ascii="Arial" w:eastAsia="Arial" w:hAnsi="Arial" w:cs="Arial"/>
      <w:sz w:val="18"/>
      <w:szCs w:val="24"/>
      <w:lang w:val="en-GB"/>
    </w:rPr>
  </w:style>
  <w:style w:type="paragraph" w:customStyle="1" w:styleId="NOTES">
    <w:name w:val="__NOTES"/>
    <w:qFormat/>
    <w:rsid w:val="00523051"/>
    <w:pPr>
      <w:numPr>
        <w:numId w:val="9"/>
      </w:numPr>
      <w:spacing w:line="240" w:lineRule="exact"/>
    </w:pPr>
    <w:rPr>
      <w:rFonts w:ascii="Arial" w:eastAsia="Arial" w:hAnsi="Arial" w:cs="Arial"/>
      <w:color w:val="000000"/>
      <w:sz w:val="16"/>
      <w:szCs w:val="18"/>
    </w:rPr>
  </w:style>
  <w:style w:type="paragraph" w:customStyle="1" w:styleId="SubHead12ptBlack">
    <w:name w:val="__SubHead 12pt Black"/>
    <w:next w:val="BodyCopy9pt"/>
    <w:qFormat/>
    <w:rsid w:val="00523051"/>
    <w:pPr>
      <w:spacing w:after="40" w:line="240" w:lineRule="exact"/>
    </w:pPr>
    <w:rPr>
      <w:rFonts w:ascii="Arial" w:eastAsia="Arial" w:hAnsi="Arial" w:cs="Arial"/>
      <w:b/>
      <w:bCs/>
      <w:sz w:val="22"/>
      <w:szCs w:val="18"/>
      <w:lang w:eastAsia="zh-HK"/>
    </w:rPr>
  </w:style>
  <w:style w:type="paragraph" w:customStyle="1" w:styleId="SubSubHead">
    <w:name w:val="__SubSub Head"/>
    <w:next w:val="BodyCopy9pt"/>
    <w:qFormat/>
    <w:rsid w:val="00523051"/>
    <w:pPr>
      <w:spacing w:before="200" w:line="240" w:lineRule="exact"/>
    </w:pPr>
    <w:rPr>
      <w:rFonts w:ascii="Arial" w:eastAsia="Arial" w:hAnsi="Arial" w:cs="Arial"/>
      <w:b/>
      <w:color w:val="000000"/>
      <w:sz w:val="18"/>
      <w:szCs w:val="18"/>
      <w:lang w:eastAsia="ja-JP"/>
    </w:rPr>
  </w:style>
  <w:style w:type="table" w:customStyle="1" w:styleId="TABLEBody">
    <w:name w:val="__TABLE Body"/>
    <w:basedOn w:val="TableGrid"/>
    <w:uiPriority w:val="99"/>
    <w:rsid w:val="00523051"/>
    <w:pPr>
      <w:spacing w:line="240" w:lineRule="exact"/>
    </w:pPr>
    <w:rPr>
      <w:rFonts w:ascii="Calibri" w:eastAsia="Arial" w:hAnsi="Calibri"/>
      <w:sz w:val="16"/>
    </w:rPr>
    <w:tblPr>
      <w:tblInd w:w="0" w:type="dxa"/>
      <w:tblBorders>
        <w:top w:val="single" w:sz="4" w:space="0" w:color="00B0F0"/>
        <w:bottom w:val="single" w:sz="4" w:space="0" w:color="00B0F0"/>
        <w:insideH w:val="single" w:sz="4" w:space="0" w:color="00B0F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pPr>
        <w:jc w:val="both"/>
      </w:pPr>
      <w:rPr>
        <w:rFonts w:ascii="Arial" w:hAnsi="Arial"/>
        <w:b w:val="0"/>
        <w:i w:val="0"/>
        <w:color w:val="auto"/>
        <w:sz w:val="16"/>
      </w:rPr>
      <w:tblPr/>
      <w:tcPr>
        <w:tcBorders>
          <w:top w:val="nil"/>
          <w:left w:val="nil"/>
          <w:bottom w:val="single" w:sz="4" w:space="0" w:color="00B0F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Name">
    <w:name w:val="__Table Name"/>
    <w:qFormat/>
    <w:rsid w:val="00523051"/>
    <w:pPr>
      <w:spacing w:line="240" w:lineRule="exact"/>
      <w:jc w:val="center"/>
    </w:pPr>
    <w:rPr>
      <w:rFonts w:ascii="Arial" w:eastAsia="Arial" w:hAnsi="Arial" w:cs="Arial"/>
      <w:bCs/>
      <w:color w:val="000000"/>
      <w:sz w:val="16"/>
      <w:szCs w:val="16"/>
    </w:rPr>
  </w:style>
  <w:style w:type="paragraph" w:customStyle="1" w:styleId="Contents40chLeader">
    <w:name w:val="_Contents 40ch Leader"/>
    <w:basedOn w:val="BodyCopy9pt"/>
    <w:qFormat/>
    <w:rsid w:val="00523051"/>
    <w:pPr>
      <w:tabs>
        <w:tab w:val="right" w:leader="dot" w:pos="9600"/>
      </w:tabs>
    </w:pPr>
    <w:rPr>
      <w:lang w:eastAsia="zh-HK"/>
    </w:rPr>
  </w:style>
  <w:style w:type="paragraph" w:customStyle="1" w:styleId="LairdH1">
    <w:name w:val="Laird H1"/>
    <w:basedOn w:val="Heading1"/>
    <w:next w:val="LairdNormal"/>
    <w:link w:val="LairdH1Char"/>
    <w:rsid w:val="00523051"/>
    <w:rPr>
      <w:b/>
      <w:smallCaps w:val="0"/>
      <w:lang w:eastAsia="zh-HK"/>
    </w:rPr>
  </w:style>
  <w:style w:type="paragraph" w:customStyle="1" w:styleId="LairdH5">
    <w:name w:val="Laird H5"/>
    <w:basedOn w:val="LairdNormal"/>
    <w:qFormat/>
    <w:rsid w:val="00523051"/>
    <w:rPr>
      <w:b/>
      <w:i/>
      <w:lang w:val="en-US" w:eastAsia="zh-HK"/>
    </w:rPr>
  </w:style>
  <w:style w:type="paragraph" w:customStyle="1" w:styleId="LairdTableCaption">
    <w:name w:val="Laird Table Caption"/>
    <w:basedOn w:val="LairdCaption"/>
    <w:qFormat/>
    <w:rsid w:val="00523051"/>
    <w:pPr>
      <w:spacing w:before="240" w:after="0"/>
    </w:pPr>
  </w:style>
  <w:style w:type="paragraph" w:customStyle="1" w:styleId="AppNoteTitle">
    <w:name w:val="AppNote Title"/>
    <w:basedOn w:val="Normal"/>
    <w:qFormat/>
    <w:rsid w:val="00523051"/>
    <w:pPr>
      <w:spacing w:after="240"/>
    </w:pPr>
    <w:rPr>
      <w:rFonts w:ascii="Frutiger LT 77 BlackCn" w:hAnsi="Frutiger LT 77 BlackCn" w:cs="Arial"/>
      <w:color w:val="00B0F0"/>
      <w:kern w:val="2"/>
      <w:sz w:val="30"/>
      <w:lang w:eastAsia="zh-HK"/>
    </w:rPr>
  </w:style>
  <w:style w:type="paragraph" w:customStyle="1" w:styleId="AppNoteIntroText">
    <w:name w:val="AppNote Intro Text"/>
    <w:basedOn w:val="LairdNormal"/>
    <w:qFormat/>
    <w:rsid w:val="00523051"/>
    <w:pPr>
      <w:ind w:left="480"/>
    </w:pPr>
    <w:rPr>
      <w:i/>
    </w:rPr>
  </w:style>
  <w:style w:type="paragraph" w:customStyle="1" w:styleId="LairdRNTitle">
    <w:name w:val="Laird RN Title"/>
    <w:basedOn w:val="LairdH1"/>
    <w:rsid w:val="00523051"/>
    <w:rPr>
      <w:sz w:val="40"/>
    </w:rPr>
  </w:style>
  <w:style w:type="paragraph" w:customStyle="1" w:styleId="LairdNormalItalic">
    <w:name w:val="Laird Normal Italic"/>
    <w:basedOn w:val="LairdNormal"/>
    <w:rsid w:val="00523051"/>
    <w:rPr>
      <w:i/>
      <w:noProof/>
    </w:rPr>
  </w:style>
  <w:style w:type="paragraph" w:customStyle="1" w:styleId="HorizontalLine">
    <w:name w:val="Horizontal Line"/>
    <w:basedOn w:val="LairdNormal"/>
    <w:next w:val="LairdNormal"/>
    <w:rsid w:val="00523051"/>
    <w:pPr>
      <w:pBdr>
        <w:top w:val="single" w:sz="4" w:space="1" w:color="auto"/>
      </w:pBdr>
    </w:pPr>
  </w:style>
  <w:style w:type="paragraph" w:customStyle="1" w:styleId="LairdBullet2">
    <w:name w:val="Laird Bullet 2"/>
    <w:basedOn w:val="LairdBullet1"/>
    <w:qFormat/>
    <w:rsid w:val="00523051"/>
    <w:pPr>
      <w:numPr>
        <w:numId w:val="14"/>
      </w:numPr>
      <w:spacing w:after="0"/>
    </w:pPr>
  </w:style>
  <w:style w:type="character" w:customStyle="1" w:styleId="LairdH2Char">
    <w:name w:val="Laird H2 Char"/>
    <w:link w:val="LairdH2"/>
    <w:rsid w:val="00523051"/>
    <w:rPr>
      <w:rFonts w:ascii="Frutiger LT 67 BoldCn" w:hAnsi="Frutiger LT 67 BoldCn" w:cs="Arial"/>
      <w:b/>
      <w:bCs/>
      <w:i/>
      <w:iCs/>
      <w:sz w:val="28"/>
      <w:szCs w:val="28"/>
    </w:rPr>
  </w:style>
  <w:style w:type="character" w:customStyle="1" w:styleId="LairdH4Char">
    <w:name w:val="Laird H4 Char"/>
    <w:link w:val="LairdH4"/>
    <w:rsid w:val="00523051"/>
    <w:rPr>
      <w:rFonts w:ascii="Frutiger LT 67 BoldCn" w:hAnsi="Frutiger LT 67 BoldCn" w:cs="Arial"/>
      <w:b/>
      <w:lang w:val="en-GB"/>
    </w:rPr>
  </w:style>
  <w:style w:type="character" w:customStyle="1" w:styleId="LairdH1Char">
    <w:name w:val="Laird H1 Char"/>
    <w:link w:val="LairdH1"/>
    <w:rsid w:val="00523051"/>
    <w:rPr>
      <w:rFonts w:ascii="Frutiger LT 67 BoldCn" w:hAnsi="Frutiger LT 67 BoldCn" w:cs="Arial"/>
      <w:b/>
      <w:color w:val="00B0F0"/>
      <w:kern w:val="32"/>
      <w:sz w:val="32"/>
      <w:szCs w:val="32"/>
      <w:lang w:eastAsia="zh-HK"/>
    </w:rPr>
  </w:style>
  <w:style w:type="character" w:customStyle="1" w:styleId="Overline">
    <w:name w:val="Overline"/>
    <w:uiPriority w:val="1"/>
    <w:rsid w:val="00523051"/>
    <w:rPr>
      <w:rFonts w:ascii="Frutiger LT 55 Roman" w:hAnsi="Frutiger LT 55 Roman" w:cs="Arial"/>
      <w:color w:val="00B0F0"/>
      <w:sz w:val="16"/>
      <w:lang w:eastAsia="zh-HK"/>
    </w:rPr>
  </w:style>
  <w:style w:type="character" w:customStyle="1" w:styleId="LairdCrossReference">
    <w:name w:val="Laird Cross Reference"/>
    <w:uiPriority w:val="1"/>
    <w:qFormat/>
    <w:rsid w:val="00523051"/>
    <w:rPr>
      <w:color w:val="00B0F0"/>
    </w:rPr>
  </w:style>
  <w:style w:type="character" w:styleId="IntenseEmphasis">
    <w:name w:val="Intense Emphasis"/>
    <w:uiPriority w:val="21"/>
    <w:rsid w:val="00523051"/>
    <w:rPr>
      <w:b/>
      <w:i/>
      <w:color w:val="C0504D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rsid w:val="00523051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523051"/>
    <w:rPr>
      <w:b/>
      <w:i/>
      <w:color w:val="FFFFFF"/>
      <w:shd w:val="clear" w:color="auto" w:fill="C0504D"/>
    </w:rPr>
  </w:style>
  <w:style w:type="table" w:customStyle="1" w:styleId="LairdTable-BlueHeader">
    <w:name w:val="Laird Table - Blue Header"/>
    <w:basedOn w:val="TableGrid"/>
    <w:uiPriority w:val="99"/>
    <w:rsid w:val="00523051"/>
    <w:tblPr>
      <w:tblStyleRowBandSize w:val="1"/>
      <w:tblStyleColBandSize w:val="1"/>
      <w:tblInd w:w="115" w:type="dxa"/>
      <w:tblBorders>
        <w:top w:val="single" w:sz="4" w:space="0" w:color="00B0F0"/>
        <w:bottom w:val="single" w:sz="4" w:space="0" w:color="00B0F0"/>
        <w:insideH w:val="single" w:sz="4" w:space="0" w:color="00B0F0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rFonts w:ascii="Frutiger LT 67 BoldCn" w:hAnsi="Frutiger LT 67 BoldCn"/>
        <w:b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/>
          <w:tl2br w:val="nil"/>
          <w:tr2bl w:val="nil"/>
        </w:tcBorders>
        <w:shd w:val="clear" w:color="auto" w:fill="00B0F0"/>
      </w:tcPr>
    </w:tblStylePr>
    <w:tblStylePr w:type="lastRow">
      <w:rPr>
        <w:rFonts w:ascii="Frutiger LT 67 BoldCn" w:hAnsi="Frutiger LT 67 BoldCn"/>
      </w:rPr>
    </w:tblStylePr>
    <w:tblStylePr w:type="firstCol">
      <w:rPr>
        <w:rFonts w:ascii="Frutiger LT 67 BoldCn" w:hAnsi="Frutiger LT 67 BoldCn"/>
      </w:rPr>
    </w:tblStylePr>
    <w:tblStylePr w:type="lastCol">
      <w:rPr>
        <w:rFonts w:ascii="Frutiger LT 67 BoldCn" w:hAnsi="Frutiger LT 67 BoldCn"/>
      </w:rPr>
    </w:tblStylePr>
    <w:tblStylePr w:type="band1Vert">
      <w:rPr>
        <w:rFonts w:ascii="Frutiger LT 67 BoldCn" w:hAnsi="Frutiger LT 67 BoldCn"/>
      </w:rPr>
    </w:tblStylePr>
    <w:tblStylePr w:type="band2Vert">
      <w:rPr>
        <w:rFonts w:ascii="Frutiger LT 67 BoldCn" w:hAnsi="Frutiger LT 67 BoldCn"/>
      </w:rPr>
    </w:tblStylePr>
    <w:tblStylePr w:type="band1Horz">
      <w:rPr>
        <w:rFonts w:ascii="Frutiger LT 67 BoldCn" w:hAnsi="Frutiger LT 67 BoldCn"/>
      </w:rPr>
    </w:tblStylePr>
    <w:tblStylePr w:type="band2Horz">
      <w:rPr>
        <w:rFonts w:ascii="Frutiger LT 67 BoldCn" w:hAnsi="Frutiger LT 67 BoldCn"/>
      </w:rPr>
    </w:tblStylePr>
  </w:style>
  <w:style w:type="table" w:styleId="LightShading-Accent5">
    <w:name w:val="Light Shading Accent 5"/>
    <w:basedOn w:val="TableNormal"/>
    <w:uiPriority w:val="60"/>
    <w:rsid w:val="00523051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Shading2-Accent5">
    <w:name w:val="Medium Shading 2 Accent 5"/>
    <w:basedOn w:val="TableNormal"/>
    <w:uiPriority w:val="64"/>
    <w:rsid w:val="0052305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NoSpacingChar">
    <w:name w:val="No Spacing Char"/>
    <w:link w:val="NoSpacing"/>
    <w:uiPriority w:val="1"/>
    <w:rsid w:val="00523051"/>
  </w:style>
  <w:style w:type="paragraph" w:styleId="Quote">
    <w:name w:val="Quote"/>
    <w:basedOn w:val="Normal"/>
    <w:next w:val="Normal"/>
    <w:link w:val="QuoteChar"/>
    <w:uiPriority w:val="29"/>
    <w:rsid w:val="00523051"/>
    <w:rPr>
      <w:i/>
    </w:rPr>
  </w:style>
  <w:style w:type="character" w:customStyle="1" w:styleId="QuoteChar">
    <w:name w:val="Quote Char"/>
    <w:link w:val="Quote"/>
    <w:uiPriority w:val="29"/>
    <w:rsid w:val="00523051"/>
    <w:rPr>
      <w:i/>
    </w:rPr>
  </w:style>
  <w:style w:type="paragraph" w:customStyle="1" w:styleId="Style1">
    <w:name w:val="Style1"/>
    <w:basedOn w:val="LairdNormal"/>
    <w:rsid w:val="00523051"/>
  </w:style>
  <w:style w:type="paragraph" w:styleId="Subtitle">
    <w:name w:val="Subtitle"/>
    <w:basedOn w:val="Normal"/>
    <w:next w:val="Normal"/>
    <w:link w:val="SubtitleChar"/>
    <w:uiPriority w:val="11"/>
    <w:rsid w:val="00523051"/>
    <w:pPr>
      <w:spacing w:after="720"/>
      <w:jc w:val="right"/>
    </w:pPr>
    <w:rPr>
      <w:rFonts w:ascii="Cambria" w:eastAsia="Times New Roman" w:hAnsi="Cambria"/>
      <w:szCs w:val="22"/>
    </w:rPr>
  </w:style>
  <w:style w:type="character" w:customStyle="1" w:styleId="SubtitleChar">
    <w:name w:val="Subtitle Char"/>
    <w:link w:val="Subtitle"/>
    <w:uiPriority w:val="11"/>
    <w:rsid w:val="00523051"/>
    <w:rPr>
      <w:rFonts w:ascii="Cambria" w:eastAsia="Times New Roman" w:hAnsi="Cambria"/>
      <w:szCs w:val="22"/>
    </w:rPr>
  </w:style>
  <w:style w:type="character" w:styleId="SubtleEmphasis">
    <w:name w:val="Subtle Emphasis"/>
    <w:uiPriority w:val="19"/>
    <w:rsid w:val="00523051"/>
    <w:rPr>
      <w:i/>
    </w:rPr>
  </w:style>
  <w:style w:type="character" w:styleId="SubtleReference">
    <w:name w:val="Subtle Reference"/>
    <w:uiPriority w:val="31"/>
    <w:rsid w:val="00523051"/>
    <w:rPr>
      <w:b/>
    </w:rPr>
  </w:style>
  <w:style w:type="paragraph" w:styleId="Title">
    <w:name w:val="Title"/>
    <w:basedOn w:val="Normal"/>
    <w:next w:val="Normal"/>
    <w:link w:val="TitleChar"/>
    <w:uiPriority w:val="10"/>
    <w:rsid w:val="00523051"/>
    <w:pPr>
      <w:pBdr>
        <w:top w:val="single" w:sz="12" w:space="1" w:color="C0504D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523051"/>
    <w:rPr>
      <w:smallCaps/>
      <w:sz w:val="48"/>
      <w:szCs w:val="48"/>
    </w:rPr>
  </w:style>
  <w:style w:type="paragraph" w:customStyle="1" w:styleId="Program">
    <w:name w:val="Program"/>
    <w:basedOn w:val="BodyText"/>
    <w:link w:val="ProgramChar"/>
    <w:rsid w:val="00F85510"/>
    <w:pPr>
      <w:keepLines/>
      <w:widowControl w:val="0"/>
      <w:shd w:val="clear" w:color="auto" w:fill="E0E0E0"/>
      <w:spacing w:after="0"/>
      <w:ind w:firstLine="120"/>
    </w:pPr>
    <w:rPr>
      <w:rFonts w:ascii="Arial" w:eastAsia="Batang" w:hAnsi="Arial"/>
      <w:sz w:val="18"/>
      <w:lang w:val="en-GB"/>
    </w:rPr>
  </w:style>
  <w:style w:type="character" w:customStyle="1" w:styleId="ProgramChar">
    <w:name w:val="Program Char"/>
    <w:link w:val="Program"/>
    <w:rsid w:val="00F85510"/>
    <w:rPr>
      <w:rFonts w:ascii="Arial" w:eastAsia="Batang" w:hAnsi="Arial"/>
      <w:sz w:val="18"/>
      <w:shd w:val="clear" w:color="auto" w:fill="E0E0E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F855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85510"/>
  </w:style>
  <w:style w:type="paragraph" w:styleId="HTMLPreformatted">
    <w:name w:val="HTML Preformatted"/>
    <w:basedOn w:val="Normal"/>
    <w:link w:val="HTMLPreformattedChar"/>
    <w:uiPriority w:val="99"/>
    <w:unhideWhenUsed/>
    <w:rsid w:val="009D2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2921"/>
    <w:rPr>
      <w:rFonts w:ascii="Courier New" w:eastAsia="Times New Roman" w:hAnsi="Courier New" w:cs="Courier New"/>
    </w:rPr>
  </w:style>
  <w:style w:type="character" w:customStyle="1" w:styleId="mw-headline">
    <w:name w:val="mw-headline"/>
    <w:basedOn w:val="DefaultParagraphFont"/>
    <w:rsid w:val="00C25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at91.com/linux4sam/bin/view/Linux4SAM/IioAdcDriv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t91.com/linux4sam/bin/view/Linux4SAM/IioAdcDriver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irdtech.com/bluetooth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irdtech.com/bluetoot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hite\AppData\Roaming\Microsoft\Templates\CONN-APPNOTE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41C84-5D95-4012-A441-739497822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CONN-APPNOTE-TEMPLATE</Template>
  <TotalTime>234</TotalTime>
  <Pages>2</Pages>
  <Words>265</Words>
  <Characters>1457</Characters>
  <Application>Microsoft Office Word</Application>
  <DocSecurity>0</DocSecurity>
  <Lines>20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(version 3.02.09) for Summit 30AG radios</vt:lpstr>
    </vt:vector>
  </TitlesOfParts>
  <Company>Summit Data Communication</Company>
  <LinksUpToDate>false</LinksUpToDate>
  <CharactersWithSpaces>1719</CharactersWithSpaces>
  <SharedDoc>false</SharedDoc>
  <HLinks>
    <vt:vector size="6" baseType="variant">
      <vt:variant>
        <vt:i4>4128883</vt:i4>
      </vt:variant>
      <vt:variant>
        <vt:i4>0</vt:i4>
      </vt:variant>
      <vt:variant>
        <vt:i4>0</vt:i4>
      </vt:variant>
      <vt:variant>
        <vt:i4>5</vt:i4>
      </vt:variant>
      <vt:variant>
        <vt:lpwstr>http://www.summitdata.com/Documents/Glossary/knowledge_center.html</vt:lpwstr>
      </vt:variant>
      <vt:variant>
        <vt:lpwstr>auto_profile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(version 3.02.09) for Summit 30AG radios</dc:title>
  <dc:creator>Dave Drogowski</dc:creator>
  <cp:lastModifiedBy>Sue White</cp:lastModifiedBy>
  <cp:revision>2</cp:revision>
  <cp:lastPrinted>2013-08-12T11:41:00Z</cp:lastPrinted>
  <dcterms:created xsi:type="dcterms:W3CDTF">2013-09-19T16:26:00Z</dcterms:created>
  <dcterms:modified xsi:type="dcterms:W3CDTF">2013-10-07T19:38:00Z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0x010100F2A899C4DBA54B4B8D3E846210B684C6</vt:lpwstr>
  </property>
  <property fmtid="{D5CDD505-2E9C-101B-9397-08002B2CF9AE}" pid="3" name="ContentType">
    <vt:lpwstr>Document</vt:lpwstr>
  </property>
</Properties>
</file>